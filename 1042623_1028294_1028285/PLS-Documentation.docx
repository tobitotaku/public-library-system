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E9F" w14:textId="7EF2404B" w:rsidR="008E1524" w:rsidRPr="007F54D0" w:rsidRDefault="005919FF" w:rsidP="008E1524">
      <w:pPr>
        <w:pStyle w:val="Title"/>
        <w:rPr>
          <w:lang w:val="en-US"/>
        </w:rPr>
      </w:pPr>
      <w:r>
        <w:rPr>
          <w:lang w:val="en-US"/>
        </w:rPr>
        <w:t>PLS Document</w:t>
      </w:r>
    </w:p>
    <w:p w14:paraId="2577468F" w14:textId="33AEC139" w:rsidR="008E1524" w:rsidRDefault="00DF609F" w:rsidP="008E1524">
      <w:pPr>
        <w:rPr>
          <w:lang w:val="en-US"/>
        </w:rPr>
      </w:pPr>
      <w:proofErr w:type="spellStart"/>
      <w:r w:rsidRPr="007F54D0">
        <w:rPr>
          <w:lang w:val="en-US"/>
        </w:rPr>
        <w:t>Hogeschool</w:t>
      </w:r>
      <w:proofErr w:type="spellEnd"/>
      <w:r w:rsidRPr="007F54D0">
        <w:rPr>
          <w:lang w:val="en-US"/>
        </w:rPr>
        <w:t xml:space="preserve"> Rotterdam</w:t>
      </w:r>
    </w:p>
    <w:p w14:paraId="52376F1D" w14:textId="77777777" w:rsidR="007F54D0" w:rsidRPr="007F54D0" w:rsidRDefault="007F54D0" w:rsidP="008E1524">
      <w:pPr>
        <w:rPr>
          <w:lang w:val="en-US"/>
        </w:rPr>
      </w:pPr>
    </w:p>
    <w:p w14:paraId="74AC9EDC" w14:textId="6F2290FE" w:rsidR="007F54D0" w:rsidRPr="007F54D0" w:rsidRDefault="007F54D0" w:rsidP="008E1524">
      <w:pPr>
        <w:rPr>
          <w:lang w:val="en-US"/>
        </w:rPr>
      </w:pPr>
      <w:r>
        <w:rPr>
          <w:noProof/>
        </w:rPr>
        <w:drawing>
          <wp:inline distT="0" distB="0" distL="0" distR="0" wp14:anchorId="1C21626D" wp14:editId="29621AE6">
            <wp:extent cx="5731510" cy="2875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D85" w14:textId="36C525FA" w:rsidR="008E1524" w:rsidRPr="007F54D0" w:rsidRDefault="008E1524" w:rsidP="00DF609F">
      <w:pPr>
        <w:rPr>
          <w:lang w:val="en-US"/>
        </w:rPr>
      </w:pPr>
      <w:r w:rsidRPr="007F54D0">
        <w:rPr>
          <w:lang w:val="en-US"/>
        </w:rPr>
        <w:br w:type="page"/>
      </w:r>
    </w:p>
    <w:sdt>
      <w:sdtPr>
        <w:rPr>
          <w:rFonts w:ascii="Oswald" w:eastAsiaTheme="minorHAnsi" w:hAnsi="Oswald" w:cstheme="minorBidi"/>
          <w:color w:val="auto"/>
          <w:sz w:val="24"/>
          <w:szCs w:val="24"/>
          <w:lang w:val="en-GB"/>
        </w:rPr>
        <w:id w:val="-11678618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2CE4C5B0" w14:textId="77777777" w:rsidR="008E1524" w:rsidRPr="007F54D0" w:rsidRDefault="008E1524">
          <w:pPr>
            <w:pStyle w:val="TOCHeading"/>
          </w:pPr>
          <w:r w:rsidRPr="007F54D0">
            <w:t>Table of Contents</w:t>
          </w:r>
        </w:p>
        <w:p w14:paraId="7CB3C0D4" w14:textId="2EB24FBE" w:rsidR="00E50B38" w:rsidRDefault="008E15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F609F">
            <w:rPr>
              <w:lang w:val="en-GB"/>
            </w:rPr>
            <w:fldChar w:fldCharType="begin"/>
          </w:r>
          <w:r w:rsidRPr="00DF609F">
            <w:rPr>
              <w:lang w:val="en-GB"/>
            </w:rPr>
            <w:instrText xml:space="preserve"> TOC \o "1-3" \h \z \u </w:instrText>
          </w:r>
          <w:r w:rsidRPr="00DF609F">
            <w:rPr>
              <w:lang w:val="en-GB"/>
            </w:rPr>
            <w:fldChar w:fldCharType="separate"/>
          </w:r>
          <w:hyperlink w:anchor="_Toc131964498" w:history="1">
            <w:r w:rsidR="00E50B38" w:rsidRPr="00EF2961">
              <w:rPr>
                <w:rStyle w:val="Hyperlink"/>
                <w:noProof/>
                <w:lang w:val="en-GB"/>
              </w:rPr>
              <w:t>Document information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_Toc131964498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6F97DCE" w14:textId="1D238FBB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499" w:history="1">
            <w:r w:rsidR="00E50B38" w:rsidRPr="00EF2961">
              <w:rPr>
                <w:rStyle w:val="Hyperlink"/>
                <w:noProof/>
                <w:lang w:val="en-GB"/>
              </w:rPr>
              <w:t>Document version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_Toc131964499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C5BF3D1" w14:textId="5B44893D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0" w:history="1">
            <w:r w:rsidR="00E50B38" w:rsidRPr="00EF2961">
              <w:rPr>
                <w:rStyle w:val="Hyperlink"/>
                <w:noProof/>
                <w:lang w:val="en-GB"/>
              </w:rPr>
              <w:t>Authors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EA58AAA" w14:textId="7FA5CC9C" w:rsidR="00E50B3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1" w:history="1">
            <w:r w:rsidR="00E50B38" w:rsidRPr="00EF2961">
              <w:rPr>
                <w:rStyle w:val="Hyperlink"/>
                <w:noProof/>
                <w:lang w:val="en-GB"/>
              </w:rPr>
              <w:t>Software requirements specifications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FC591C5" w14:textId="4E00E5E1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2" w:history="1">
            <w:r w:rsidR="00E50B38" w:rsidRPr="00EF2961">
              <w:rPr>
                <w:rStyle w:val="Hyperlink"/>
                <w:noProof/>
                <w:lang w:val="en-GB"/>
              </w:rPr>
              <w:t>Introduction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39760FB4" w14:textId="680D3C5F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3" w:history="1">
            <w:r w:rsidR="00E50B38" w:rsidRPr="00EF2961">
              <w:rPr>
                <w:rStyle w:val="Hyperlink"/>
                <w:noProof/>
                <w:lang w:val="en-GB"/>
              </w:rPr>
              <w:t>Purpose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1453DC4" w14:textId="333D9239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4" w:history="1">
            <w:r w:rsidR="00E50B38" w:rsidRPr="00EF2961">
              <w:rPr>
                <w:rStyle w:val="Hyperlink"/>
                <w:noProof/>
                <w:lang w:val="en-GB"/>
              </w:rPr>
              <w:t>Intended use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85F45B8" w14:textId="772C5BA7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5" w:history="1">
            <w:r w:rsidR="00E50B38" w:rsidRPr="00EF2961">
              <w:rPr>
                <w:rStyle w:val="Hyperlink"/>
                <w:noProof/>
                <w:lang w:val="en-GB"/>
              </w:rPr>
              <w:t>Scope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A02828E" w14:textId="0B5CD9C0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6" w:history="1">
            <w:r w:rsidR="00E50B38" w:rsidRPr="00EF2961">
              <w:rPr>
                <w:rStyle w:val="Hyperlink"/>
                <w:noProof/>
                <w:lang w:val="en-GB"/>
              </w:rPr>
              <w:t>Functional requirements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3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D57574E" w14:textId="5CEBDB40" w:rsidR="00E50B3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7" w:history="1">
            <w:r w:rsidR="00E50B38" w:rsidRPr="00EF2961">
              <w:rPr>
                <w:rStyle w:val="Hyperlink"/>
                <w:noProof/>
                <w:lang w:val="en-GB"/>
              </w:rPr>
              <w:t>Class diagram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_Toc131964507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ABD1D63" w14:textId="35B64142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8" w:history="1">
            <w:r w:rsidR="00E50B38" w:rsidRPr="00EF2961">
              <w:rPr>
                <w:rStyle w:val="Hyperlink"/>
                <w:noProof/>
                <w:lang w:val="en-GB"/>
              </w:rPr>
              <w:t>Class diagram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41D0E79" w14:textId="7A0C54FC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09" w:history="1">
            <w:r w:rsidR="00E50B38" w:rsidRPr="00EF2961">
              <w:rPr>
                <w:rStyle w:val="Hyperlink"/>
                <w:noProof/>
                <w:lang w:val="en-GB"/>
              </w:rPr>
              <w:t>Catalog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_Toc131964509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39C0F194" w14:textId="3FEE72A7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0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3A008864" w14:textId="4E894339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1" w:history="1">
            <w:r w:rsidR="00E50B38" w:rsidRPr="00EF2961">
              <w:rPr>
                <w:rStyle w:val="Hyperlink"/>
                <w:noProof/>
                <w:lang w:val="en-GB"/>
              </w:rPr>
              <w:t>Book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17D4510" w14:textId="2FE4E786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2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DCF3D64" w14:textId="52F5B44E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3" w:history="1">
            <w:r w:rsidR="00E50B38" w:rsidRPr="00EF2961">
              <w:rPr>
                <w:rStyle w:val="Hyperlink"/>
                <w:noProof/>
                <w:lang w:val="en-GB"/>
              </w:rPr>
              <w:t>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2732994" w14:textId="5DF7847D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4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70EDD2B" w14:textId="73983941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5" w:history="1">
            <w:r w:rsidR="00E50B38" w:rsidRPr="00EF2961">
              <w:rPr>
                <w:rStyle w:val="Hyperlink"/>
                <w:noProof/>
                <w:lang w:val="en-GB"/>
              </w:rPr>
              <w:t>Loan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047A29F" w14:textId="39679D69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6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7368C19" w14:textId="6F874598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7" w:history="1">
            <w:r w:rsidR="00E50B38" w:rsidRPr="00EF2961">
              <w:rPr>
                <w:rStyle w:val="Hyperlink"/>
                <w:noProof/>
                <w:lang w:val="en-GB"/>
              </w:rPr>
              <w:t>Person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_Toc131964517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2A968DC" w14:textId="0C6DEBF4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8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828883A" w14:textId="40358CAF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19" w:history="1">
            <w:r w:rsidR="00E50B38" w:rsidRPr="00EF2961">
              <w:rPr>
                <w:rStyle w:val="Hyperlink"/>
                <w:noProof/>
                <w:lang w:val="en-GB"/>
              </w:rPr>
              <w:t>Library admin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_Toc131964519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5FEFDC7" w14:textId="04BD6E3B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0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25A7390" w14:textId="1FDED256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1" w:history="1">
            <w:r w:rsidR="00E50B38" w:rsidRPr="00EF2961">
              <w:rPr>
                <w:rStyle w:val="Hyperlink"/>
                <w:noProof/>
                <w:lang w:val="en-GB"/>
              </w:rPr>
              <w:t>Member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31044F7" w14:textId="3D389812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2" w:history="1">
            <w:r w:rsidR="00E50B38" w:rsidRPr="00EF2961">
              <w:rPr>
                <w:rStyle w:val="Hyperlink"/>
                <w:noProof/>
                <w:lang w:val="en-GB"/>
              </w:rPr>
              <w:t>Description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2326F8D" w14:textId="27716726" w:rsidR="00E50B3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3" w:history="1">
            <w:r w:rsidR="00E50B38" w:rsidRPr="00EF2961">
              <w:rPr>
                <w:rStyle w:val="Hyperlink"/>
                <w:noProof/>
                <w:lang w:val="en-GB"/>
              </w:rPr>
              <w:t>Use Case diagrams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9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3EE5A6D" w14:textId="31A1A33C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4" w:history="1">
            <w:r w:rsidR="00E50B38" w:rsidRPr="00EF2961">
              <w:rPr>
                <w:rStyle w:val="Hyperlink"/>
                <w:noProof/>
                <w:lang w:val="en-GB"/>
              </w:rPr>
              <w:t>Member use case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9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A0FD826" w14:textId="0313D2C9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5" w:history="1">
            <w:r w:rsidR="00E50B38" w:rsidRPr="00EF2961">
              <w:rPr>
                <w:rStyle w:val="Hyperlink"/>
                <w:noProof/>
                <w:lang w:val="en-GB"/>
              </w:rPr>
              <w:t>Admin use case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10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CE3E766" w14:textId="2F1A1A8C" w:rsidR="00E50B3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6" w:history="1">
            <w:r w:rsidR="00E50B38" w:rsidRPr="00EF2961">
              <w:rPr>
                <w:rStyle w:val="Hyperlink"/>
                <w:noProof/>
                <w:lang w:val="en-GB"/>
              </w:rPr>
              <w:t>User manual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E30F35E" w14:textId="00B4337C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7" w:history="1">
            <w:r w:rsidR="00E50B38" w:rsidRPr="00EF2961">
              <w:rPr>
                <w:rStyle w:val="Hyperlink"/>
                <w:noProof/>
                <w:lang w:val="en-GB"/>
              </w:rPr>
              <w:t>Login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_Toc131964527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6F549A4" w14:textId="4D83AAB0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8" w:history="1">
            <w:r w:rsidR="00E50B38" w:rsidRPr="00EF2961">
              <w:rPr>
                <w:rStyle w:val="Hyperlink"/>
                <w:noProof/>
                <w:lang w:val="en-GB"/>
              </w:rPr>
              <w:t>Managing members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B171961" w14:textId="576916C8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29" w:history="1">
            <w:r w:rsidR="00E50B38" w:rsidRPr="00EF2961">
              <w:rPr>
                <w:rStyle w:val="Hyperlink"/>
                <w:noProof/>
                <w:lang w:val="en-GB"/>
              </w:rPr>
              <w:t>Get all members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_Toc131964529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035814A" w14:textId="3843C81E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0" w:history="1">
            <w:r w:rsidR="00E50B38" w:rsidRPr="00EF2961">
              <w:rPr>
                <w:rStyle w:val="Hyperlink"/>
                <w:noProof/>
                <w:lang w:val="en-GB"/>
              </w:rPr>
              <w:t>Add new member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FADF92E" w14:textId="5B8779DB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1" w:history="1">
            <w:r w:rsidR="00E50B38" w:rsidRPr="00EF2961">
              <w:rPr>
                <w:rStyle w:val="Hyperlink"/>
                <w:noProof/>
                <w:lang w:val="en-GB"/>
              </w:rPr>
              <w:t>Edit member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13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03D38F1" w14:textId="7F2064CC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2" w:history="1">
            <w:r w:rsidR="00E50B38" w:rsidRPr="00EF2961">
              <w:rPr>
                <w:rStyle w:val="Hyperlink"/>
                <w:noProof/>
                <w:lang w:val="en-GB"/>
              </w:rPr>
              <w:t>Delete member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14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7BE7096" w14:textId="22BE2C87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3" w:history="1">
            <w:r w:rsidR="00E50B38" w:rsidRPr="00EF2961">
              <w:rPr>
                <w:rStyle w:val="Hyperlink"/>
                <w:noProof/>
                <w:lang w:val="en-GB"/>
              </w:rPr>
              <w:t>Member import file requirements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15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FF1E7B5" w14:textId="0DB6BE97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4" w:history="1">
            <w:r w:rsidR="00E50B38" w:rsidRPr="00EF2961">
              <w:rPr>
                <w:rStyle w:val="Hyperlink"/>
                <w:noProof/>
                <w:lang w:val="en-GB"/>
              </w:rPr>
              <w:t>List member imports (CSV)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15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E52F3F5" w14:textId="25BCF790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5" w:history="1">
            <w:r w:rsidR="00E50B38" w:rsidRPr="00EF2961">
              <w:rPr>
                <w:rStyle w:val="Hyperlink"/>
                <w:noProof/>
                <w:lang w:val="en-GB"/>
              </w:rPr>
              <w:t>Import members from CSV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15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F65B262" w14:textId="3D28B4FC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6" w:history="1">
            <w:r w:rsidR="00E50B38" w:rsidRPr="00EF2961">
              <w:rPr>
                <w:rStyle w:val="Hyperlink"/>
                <w:noProof/>
                <w:lang w:val="en-GB"/>
              </w:rPr>
              <w:t>Managing catalog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16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B790BCE" w14:textId="70E0A73B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7" w:history="1">
            <w:r w:rsidR="00E50B38" w:rsidRPr="00EF2961">
              <w:rPr>
                <w:rStyle w:val="Hyperlink"/>
                <w:noProof/>
                <w:lang w:val="en-GB"/>
              </w:rPr>
              <w:t>List all books in catalog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_Toc131964537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16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DC6AC24" w14:textId="226C2B22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8" w:history="1">
            <w:r w:rsidR="00E50B38" w:rsidRPr="00EF2961">
              <w:rPr>
                <w:rStyle w:val="Hyperlink"/>
                <w:noProof/>
                <w:lang w:val="en-GB"/>
              </w:rPr>
              <w:t>Add a new book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16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9C68D70" w14:textId="1DD81015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39" w:history="1">
            <w:r w:rsidR="00E50B38" w:rsidRPr="00EF2961">
              <w:rPr>
                <w:rStyle w:val="Hyperlink"/>
                <w:noProof/>
                <w:lang w:val="en-GB"/>
              </w:rPr>
              <w:t>Edit an existing book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_Toc131964539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12CC98B" w14:textId="7255EE35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0" w:history="1">
            <w:r w:rsidR="00E50B38" w:rsidRPr="00EF2961">
              <w:rPr>
                <w:rStyle w:val="Hyperlink"/>
                <w:noProof/>
                <w:lang w:val="en-GB"/>
              </w:rPr>
              <w:t>Delete an existing book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E3CBAC0" w14:textId="6F957833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1" w:history="1">
            <w:r w:rsidR="00E50B38" w:rsidRPr="00EF2961">
              <w:rPr>
                <w:rStyle w:val="Hyperlink"/>
                <w:noProof/>
                <w:lang w:val="en-GB"/>
              </w:rPr>
              <w:t>List available import files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5AD54F42" w14:textId="0310C1E5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2" w:history="1">
            <w:r w:rsidR="00E50B38" w:rsidRPr="00EF2961">
              <w:rPr>
                <w:rStyle w:val="Hyperlink"/>
                <w:noProof/>
                <w:lang w:val="en-GB"/>
              </w:rPr>
              <w:t>Books import file requirements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444E8C50" w14:textId="67ECA0F3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3" w:history="1">
            <w:r w:rsidR="00E50B38" w:rsidRPr="00EF2961">
              <w:rPr>
                <w:rStyle w:val="Hyperlink"/>
                <w:noProof/>
                <w:lang w:val="en-GB"/>
              </w:rPr>
              <w:t>Import books from import file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19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469C423" w14:textId="1E072B12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4" w:history="1">
            <w:r w:rsidR="00E50B38" w:rsidRPr="00EF2961">
              <w:rPr>
                <w:rStyle w:val="Hyperlink"/>
                <w:noProof/>
                <w:lang w:val="en-GB"/>
              </w:rPr>
              <w:t>Search specific book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20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38963BD8" w14:textId="668F761C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5" w:history="1">
            <w:r w:rsidR="00E50B38" w:rsidRPr="00EF2961">
              <w:rPr>
                <w:rStyle w:val="Hyperlink"/>
                <w:noProof/>
                <w:lang w:val="en-GB"/>
              </w:rPr>
              <w:t>Manage library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682B218" w14:textId="06486D44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6" w:history="1">
            <w:r w:rsidR="00E50B38" w:rsidRPr="00EF2961">
              <w:rPr>
                <w:rStyle w:val="Hyperlink"/>
                <w:noProof/>
                <w:lang w:val="en-GB"/>
              </w:rPr>
              <w:t>List all book items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21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EF740C0" w14:textId="47A6E715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7" w:history="1">
            <w:r w:rsidR="00E50B38" w:rsidRPr="00EF2961">
              <w:rPr>
                <w:rStyle w:val="Hyperlink"/>
                <w:noProof/>
                <w:lang w:val="en-GB"/>
              </w:rPr>
              <w:t>Search 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_Toc131964547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22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3E7BCD4F" w14:textId="0786AD6B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8" w:history="1">
            <w:r w:rsidR="00E50B38" w:rsidRPr="00EF2961">
              <w:rPr>
                <w:rStyle w:val="Hyperlink"/>
                <w:noProof/>
                <w:lang w:val="en-GB"/>
              </w:rPr>
              <w:t>Add new 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_Toc131964548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23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2E801516" w14:textId="1A86D741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49" w:history="1">
            <w:r w:rsidR="00E50B38" w:rsidRPr="00EF2961">
              <w:rPr>
                <w:rStyle w:val="Hyperlink"/>
                <w:noProof/>
                <w:lang w:val="en-GB"/>
              </w:rPr>
              <w:t>Edit 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_Toc131964549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24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2B5A81D" w14:textId="10FD109D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0" w:history="1">
            <w:r w:rsidR="00E50B38" w:rsidRPr="00EF2961">
              <w:rPr>
                <w:rStyle w:val="Hyperlink"/>
                <w:noProof/>
                <w:lang w:val="en-GB"/>
              </w:rPr>
              <w:t>Delete 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_Toc131964550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25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DFF2014" w14:textId="302CBD13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1" w:history="1">
            <w:r w:rsidR="00E50B38" w:rsidRPr="00EF2961">
              <w:rPr>
                <w:rStyle w:val="Hyperlink"/>
                <w:noProof/>
                <w:lang w:val="en-GB"/>
              </w:rPr>
              <w:t>Loan a book item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_Toc131964551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26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F7E53F2" w14:textId="73B2A5D3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2" w:history="1">
            <w:r w:rsidR="00E50B38" w:rsidRPr="00EF2961">
              <w:rPr>
                <w:rStyle w:val="Hyperlink"/>
                <w:noProof/>
                <w:lang w:val="en-GB"/>
              </w:rPr>
              <w:t>List loaned items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_Toc131964552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27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C6729A0" w14:textId="6D9508CA" w:rsidR="00E50B3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3" w:history="1">
            <w:r w:rsidR="00E50B38" w:rsidRPr="00EF2961">
              <w:rPr>
                <w:rStyle w:val="Hyperlink"/>
                <w:noProof/>
                <w:lang w:val="en-GB"/>
              </w:rPr>
              <w:t>Manage back-ups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_Toc131964553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1CB4E09B" w14:textId="21AC3858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4" w:history="1">
            <w:r w:rsidR="00E50B38" w:rsidRPr="00EF2961">
              <w:rPr>
                <w:rStyle w:val="Hyperlink"/>
                <w:noProof/>
                <w:lang w:val="en-GB"/>
              </w:rPr>
              <w:t>List all back-ups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_Toc131964554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621948FD" w14:textId="3338E164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5" w:history="1">
            <w:r w:rsidR="00E50B38" w:rsidRPr="00EF2961">
              <w:rPr>
                <w:rStyle w:val="Hyperlink"/>
                <w:noProof/>
                <w:lang w:val="en-GB"/>
              </w:rPr>
              <w:t>Create back-up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_Toc131964555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28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7F11F1F7" w14:textId="4873E933" w:rsidR="00E50B38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1964556" w:history="1">
            <w:r w:rsidR="00E50B38" w:rsidRPr="00EF2961">
              <w:rPr>
                <w:rStyle w:val="Hyperlink"/>
                <w:noProof/>
                <w:lang w:val="en-GB"/>
              </w:rPr>
              <w:t>Load back-up</w:t>
            </w:r>
            <w:r w:rsidR="00E50B38">
              <w:rPr>
                <w:noProof/>
                <w:webHidden/>
              </w:rPr>
              <w:tab/>
            </w:r>
            <w:r w:rsidR="00E50B38">
              <w:rPr>
                <w:noProof/>
                <w:webHidden/>
              </w:rPr>
              <w:fldChar w:fldCharType="begin"/>
            </w:r>
            <w:r w:rsidR="00E50B38">
              <w:rPr>
                <w:noProof/>
                <w:webHidden/>
              </w:rPr>
              <w:instrText xml:space="preserve"> PAGEREF _Toc131964556 \h </w:instrText>
            </w:r>
            <w:r w:rsidR="00E50B38">
              <w:rPr>
                <w:noProof/>
                <w:webHidden/>
              </w:rPr>
            </w:r>
            <w:r w:rsidR="00E50B38">
              <w:rPr>
                <w:noProof/>
                <w:webHidden/>
              </w:rPr>
              <w:fldChar w:fldCharType="separate"/>
            </w:r>
            <w:r w:rsidR="00E50B38">
              <w:rPr>
                <w:noProof/>
                <w:webHidden/>
              </w:rPr>
              <w:t>29</w:t>
            </w:r>
            <w:r w:rsidR="00E50B38">
              <w:rPr>
                <w:noProof/>
                <w:webHidden/>
              </w:rPr>
              <w:fldChar w:fldCharType="end"/>
            </w:r>
          </w:hyperlink>
        </w:p>
        <w:p w14:paraId="04167F7A" w14:textId="6E7C8BAF" w:rsidR="00E75DFC" w:rsidRPr="00DF609F" w:rsidRDefault="008E1524" w:rsidP="00E75DFC">
          <w:pPr>
            <w:rPr>
              <w:b/>
              <w:bCs/>
              <w:noProof/>
              <w:lang w:val="en-GB"/>
            </w:rPr>
            <w:sectPr w:rsidR="00E75DFC" w:rsidRPr="00DF609F" w:rsidSect="00391DAA">
              <w:headerReference w:type="default" r:id="rId9"/>
              <w:pgSz w:w="11906" w:h="16838"/>
              <w:pgMar w:top="1440" w:right="1440" w:bottom="1440" w:left="1440" w:header="680" w:footer="708" w:gutter="0"/>
              <w:cols w:space="708"/>
              <w:docGrid w:linePitch="360"/>
            </w:sectPr>
          </w:pPr>
          <w:r w:rsidRPr="00DF609F">
            <w:rPr>
              <w:b/>
              <w:bCs/>
              <w:noProof/>
              <w:lang w:val="en-GB"/>
            </w:rPr>
            <w:fldChar w:fldCharType="end"/>
          </w:r>
        </w:p>
      </w:sdtContent>
    </w:sdt>
    <w:bookmarkStart w:id="0" w:name="_Toc80608862" w:displacedByCustomXml="prev"/>
    <w:bookmarkStart w:id="1" w:name="_Toc80189579" w:displacedByCustomXml="prev"/>
    <w:p w14:paraId="6E2522B1" w14:textId="77777777" w:rsidR="006F636C" w:rsidRPr="00DF609F" w:rsidRDefault="006F636C" w:rsidP="006F636C">
      <w:pPr>
        <w:pStyle w:val="Heading1"/>
        <w:rPr>
          <w:lang w:val="en-GB"/>
        </w:rPr>
      </w:pPr>
      <w:bookmarkStart w:id="2" w:name="_Toc131964498"/>
      <w:r w:rsidRPr="00DF609F">
        <w:rPr>
          <w:lang w:val="en-GB"/>
        </w:rPr>
        <w:lastRenderedPageBreak/>
        <w:t xml:space="preserve">Document </w:t>
      </w:r>
      <w:bookmarkEnd w:id="1"/>
      <w:bookmarkEnd w:id="0"/>
      <w:r w:rsidR="00EC66BF" w:rsidRPr="00DF609F">
        <w:rPr>
          <w:lang w:val="en-GB"/>
        </w:rPr>
        <w:t>information</w:t>
      </w:r>
      <w:bookmarkEnd w:id="2"/>
    </w:p>
    <w:p w14:paraId="21B0C30F" w14:textId="77777777" w:rsidR="00EC66BF" w:rsidRPr="00DF609F" w:rsidRDefault="00EC66BF" w:rsidP="00EC66BF">
      <w:pPr>
        <w:pStyle w:val="Heading2"/>
        <w:rPr>
          <w:lang w:val="en-GB"/>
        </w:rPr>
      </w:pPr>
      <w:bookmarkStart w:id="3" w:name="_Toc131964499"/>
      <w:r w:rsidRPr="00DF609F">
        <w:rPr>
          <w:lang w:val="en-GB"/>
        </w:rPr>
        <w:t>Document version</w:t>
      </w:r>
      <w:bookmarkEnd w:id="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129"/>
        <w:gridCol w:w="1700"/>
        <w:gridCol w:w="6187"/>
      </w:tblGrid>
      <w:tr w:rsidR="006F636C" w:rsidRPr="00DF609F" w14:paraId="0E5D7F68" w14:textId="77777777" w:rsidTr="004C7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1537D983" w14:textId="77777777" w:rsidR="006F636C" w:rsidRPr="00DF609F" w:rsidRDefault="006F636C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Version</w:t>
            </w:r>
          </w:p>
        </w:tc>
        <w:tc>
          <w:tcPr>
            <w:tcW w:w="943" w:type="pct"/>
          </w:tcPr>
          <w:p w14:paraId="1AA03FDF" w14:textId="77777777" w:rsidR="006F636C" w:rsidRPr="00DF609F" w:rsidRDefault="006F636C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Date</w:t>
            </w:r>
          </w:p>
        </w:tc>
        <w:tc>
          <w:tcPr>
            <w:tcW w:w="3431" w:type="pct"/>
          </w:tcPr>
          <w:p w14:paraId="10BF1A38" w14:textId="77777777" w:rsidR="006F636C" w:rsidRPr="00DF609F" w:rsidRDefault="006F636C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Notes</w:t>
            </w:r>
          </w:p>
        </w:tc>
      </w:tr>
      <w:tr w:rsidR="006F636C" w:rsidRPr="00DF609F" w14:paraId="371060DB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33ED80F0" w14:textId="77777777" w:rsidR="006F636C" w:rsidRPr="00DF609F" w:rsidRDefault="006F636C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1.0</w:t>
            </w:r>
          </w:p>
        </w:tc>
        <w:tc>
          <w:tcPr>
            <w:tcW w:w="943" w:type="pct"/>
          </w:tcPr>
          <w:p w14:paraId="39784DF5" w14:textId="585C9218" w:rsidR="006F636C" w:rsidRPr="00DF609F" w:rsidRDefault="00DF609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10-03-2022</w:t>
            </w:r>
          </w:p>
        </w:tc>
        <w:tc>
          <w:tcPr>
            <w:tcW w:w="3431" w:type="pct"/>
          </w:tcPr>
          <w:p w14:paraId="57537084" w14:textId="77777777" w:rsidR="006F636C" w:rsidRPr="00DF609F" w:rsidRDefault="006F636C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609F">
              <w:rPr>
                <w:lang w:val="en-GB"/>
              </w:rPr>
              <w:t>Document creation</w:t>
            </w:r>
          </w:p>
        </w:tc>
      </w:tr>
      <w:tr w:rsidR="006F636C" w:rsidRPr="00DF609F" w14:paraId="00B8DB9A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0A60706D" w14:textId="7F486373" w:rsidR="006F636C" w:rsidRPr="00DF609F" w:rsidRDefault="005919FF" w:rsidP="004C3EE7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943" w:type="pct"/>
          </w:tcPr>
          <w:p w14:paraId="30C5C849" w14:textId="0C1031FF" w:rsidR="006F636C" w:rsidRPr="00DF609F" w:rsidRDefault="005919FF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11-03-2022</w:t>
            </w:r>
          </w:p>
        </w:tc>
        <w:tc>
          <w:tcPr>
            <w:tcW w:w="3431" w:type="pct"/>
          </w:tcPr>
          <w:p w14:paraId="2EA16553" w14:textId="07C636AB" w:rsidR="006F636C" w:rsidRPr="00DF609F" w:rsidRDefault="004C6208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diagrams</w:t>
            </w:r>
          </w:p>
        </w:tc>
      </w:tr>
      <w:tr w:rsidR="005919FF" w:rsidRPr="00DF609F" w14:paraId="3925B181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4C067E2F" w14:textId="5D429852" w:rsidR="005919FF" w:rsidRDefault="000D1835" w:rsidP="004C3EE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943" w:type="pct"/>
          </w:tcPr>
          <w:p w14:paraId="3023A213" w14:textId="0DA2396D" w:rsidR="005919FF" w:rsidRDefault="000D1835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25-03-2022</w:t>
            </w:r>
          </w:p>
        </w:tc>
        <w:tc>
          <w:tcPr>
            <w:tcW w:w="3431" w:type="pct"/>
          </w:tcPr>
          <w:p w14:paraId="620D73F0" w14:textId="5BC11042" w:rsidR="005919FF" w:rsidRPr="00DF609F" w:rsidRDefault="00E51F7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Modified based on feedback</w:t>
            </w:r>
          </w:p>
        </w:tc>
      </w:tr>
      <w:tr w:rsidR="000D1835" w:rsidRPr="00DF609F" w14:paraId="4A0D8F96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66BA77F1" w14:textId="1F7E65D6" w:rsidR="000D1835" w:rsidRDefault="00117EF6" w:rsidP="004C3EE7">
            <w:pPr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943" w:type="pct"/>
          </w:tcPr>
          <w:p w14:paraId="1A984413" w14:textId="49FDF437" w:rsidR="000D1835" w:rsidRDefault="00117EF6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28-03-2022</w:t>
            </w:r>
          </w:p>
        </w:tc>
        <w:tc>
          <w:tcPr>
            <w:tcW w:w="3431" w:type="pct"/>
          </w:tcPr>
          <w:p w14:paraId="5E78597A" w14:textId="14E6088E" w:rsidR="004C7D8B" w:rsidRPr="00DF609F" w:rsidRDefault="00117EF6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diagrams</w:t>
            </w:r>
          </w:p>
        </w:tc>
      </w:tr>
      <w:tr w:rsidR="004C7D8B" w:rsidRPr="002D3070" w14:paraId="10836AC6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5ECFCDBB" w14:textId="5199C896" w:rsidR="004C7D8B" w:rsidRDefault="004C7D8B" w:rsidP="004C3EE7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943" w:type="pct"/>
          </w:tcPr>
          <w:p w14:paraId="65146FC6" w14:textId="5D2D187D" w:rsidR="004C7D8B" w:rsidRDefault="004C7D8B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04-04-2022</w:t>
            </w:r>
          </w:p>
        </w:tc>
        <w:tc>
          <w:tcPr>
            <w:tcW w:w="3431" w:type="pct"/>
          </w:tcPr>
          <w:p w14:paraId="5C10EDE6" w14:textId="6F0DD73C" w:rsidR="004C7D8B" w:rsidRDefault="004C7D8B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diagrams to better reflect requirements</w:t>
            </w:r>
          </w:p>
        </w:tc>
      </w:tr>
      <w:tr w:rsidR="004C7D8B" w:rsidRPr="00FD4E2F" w14:paraId="208E8480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30E3F657" w14:textId="68A33B96" w:rsidR="004C7D8B" w:rsidRDefault="004F419A" w:rsidP="004C3EE7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943" w:type="pct"/>
          </w:tcPr>
          <w:p w14:paraId="346E2EDD" w14:textId="1CA32A54" w:rsidR="004C7D8B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07-04-2022</w:t>
            </w:r>
          </w:p>
        </w:tc>
        <w:tc>
          <w:tcPr>
            <w:tcW w:w="3431" w:type="pct"/>
          </w:tcPr>
          <w:p w14:paraId="0208A42A" w14:textId="4DD9B817" w:rsidR="004C7D8B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Added requirements</w:t>
            </w:r>
          </w:p>
        </w:tc>
      </w:tr>
      <w:tr w:rsidR="004F419A" w:rsidRPr="002D3070" w14:paraId="44BA5A0C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1BDD3AFA" w14:textId="21D3F64A" w:rsidR="004F419A" w:rsidRDefault="004F419A" w:rsidP="004C3EE7">
            <w:pPr>
              <w:rPr>
                <w:lang w:val="en-GB"/>
              </w:rPr>
            </w:pPr>
            <w:r>
              <w:rPr>
                <w:lang w:val="en-GB"/>
              </w:rPr>
              <w:t>1.6</w:t>
            </w:r>
          </w:p>
        </w:tc>
        <w:tc>
          <w:tcPr>
            <w:tcW w:w="943" w:type="pct"/>
          </w:tcPr>
          <w:p w14:paraId="112C5ACC" w14:textId="7695165D" w:rsidR="004F419A" w:rsidRDefault="004F419A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10-04-2022</w:t>
            </w:r>
          </w:p>
        </w:tc>
        <w:tc>
          <w:tcPr>
            <w:tcW w:w="3431" w:type="pct"/>
          </w:tcPr>
          <w:p w14:paraId="6DA3ECA5" w14:textId="362E7351" w:rsidR="004F419A" w:rsidRDefault="004F419A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requirements based on new insights</w:t>
            </w:r>
          </w:p>
        </w:tc>
      </w:tr>
      <w:tr w:rsidR="004F419A" w:rsidRPr="00FD4E2F" w14:paraId="5CB17CC6" w14:textId="77777777" w:rsidTr="004C7D8B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04B2787F" w14:textId="6D778FB7" w:rsidR="004F419A" w:rsidRDefault="004F419A" w:rsidP="004C3EE7">
            <w:pPr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  <w:tc>
          <w:tcPr>
            <w:tcW w:w="943" w:type="pct"/>
          </w:tcPr>
          <w:p w14:paraId="4DC5441A" w14:textId="0924E744" w:rsidR="004F419A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14-04-2022</w:t>
            </w:r>
          </w:p>
        </w:tc>
        <w:tc>
          <w:tcPr>
            <w:tcW w:w="3431" w:type="pct"/>
          </w:tcPr>
          <w:p w14:paraId="23D27A7B" w14:textId="58B0A620" w:rsidR="004F419A" w:rsidRDefault="004F419A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Added User manual chapter</w:t>
            </w:r>
          </w:p>
        </w:tc>
      </w:tr>
      <w:tr w:rsidR="004F419A" w:rsidRPr="002D3070" w14:paraId="452E6A6C" w14:textId="77777777" w:rsidTr="004C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14:paraId="6B3C67FA" w14:textId="7F897664" w:rsidR="004F419A" w:rsidRDefault="00810CFF" w:rsidP="004C3EE7">
            <w:pPr>
              <w:rPr>
                <w:lang w:val="en-GB"/>
              </w:rPr>
            </w:pPr>
            <w:r>
              <w:rPr>
                <w:lang w:val="en-GB"/>
              </w:rPr>
              <w:t>1.8</w:t>
            </w:r>
          </w:p>
        </w:tc>
        <w:tc>
          <w:tcPr>
            <w:tcW w:w="943" w:type="pct"/>
          </w:tcPr>
          <w:p w14:paraId="076DC9F9" w14:textId="1E37966B" w:rsidR="004F419A" w:rsidRDefault="00810CF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08-04-2023</w:t>
            </w:r>
          </w:p>
        </w:tc>
        <w:tc>
          <w:tcPr>
            <w:tcW w:w="3431" w:type="pct"/>
          </w:tcPr>
          <w:p w14:paraId="19EA1B85" w14:textId="7344FDCF" w:rsidR="004F419A" w:rsidRDefault="00810CF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and improved for retake</w:t>
            </w:r>
          </w:p>
        </w:tc>
      </w:tr>
    </w:tbl>
    <w:p w14:paraId="4ECD4A22" w14:textId="77777777" w:rsidR="00EC66BF" w:rsidRPr="00DF609F" w:rsidRDefault="00EC66BF" w:rsidP="006F636C">
      <w:pPr>
        <w:rPr>
          <w:lang w:val="en-GB"/>
        </w:rPr>
      </w:pPr>
    </w:p>
    <w:p w14:paraId="34A1D41E" w14:textId="77777777" w:rsidR="00EC66BF" w:rsidRPr="00DF609F" w:rsidRDefault="00EC66BF" w:rsidP="00EC66BF">
      <w:pPr>
        <w:pStyle w:val="Heading2"/>
        <w:rPr>
          <w:lang w:val="en-GB"/>
        </w:rPr>
      </w:pPr>
      <w:bookmarkStart w:id="4" w:name="_Toc131964500"/>
      <w:r w:rsidRPr="00DF609F">
        <w:rPr>
          <w:lang w:val="en-GB"/>
        </w:rPr>
        <w:t>Authors</w:t>
      </w:r>
      <w:bookmarkEnd w:id="4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5027"/>
        <w:gridCol w:w="3989"/>
      </w:tblGrid>
      <w:tr w:rsidR="00DF609F" w:rsidRPr="00DF609F" w14:paraId="5D6D595B" w14:textId="77777777" w:rsidTr="00DF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F535911" w14:textId="77777777" w:rsidR="00DF609F" w:rsidRPr="00DF609F" w:rsidRDefault="00DF609F" w:rsidP="004C3EE7">
            <w:pPr>
              <w:rPr>
                <w:lang w:val="en-GB"/>
              </w:rPr>
            </w:pPr>
            <w:r w:rsidRPr="00DF609F">
              <w:rPr>
                <w:lang w:val="en-GB"/>
              </w:rPr>
              <w:t>Name</w:t>
            </w:r>
          </w:p>
        </w:tc>
        <w:tc>
          <w:tcPr>
            <w:tcW w:w="2212" w:type="pct"/>
          </w:tcPr>
          <w:p w14:paraId="7B8CB6AA" w14:textId="7971BCF5" w:rsidR="00DF609F" w:rsidRPr="00DF609F" w:rsidRDefault="00DF609F" w:rsidP="004C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DF609F" w:rsidRPr="00DF609F" w14:paraId="0AE502AE" w14:textId="77777777" w:rsidTr="00DF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709D6EB" w14:textId="5411B8E2" w:rsidR="00DF609F" w:rsidRPr="00DF609F" w:rsidRDefault="00DF609F" w:rsidP="004C3EE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2212" w:type="pct"/>
          </w:tcPr>
          <w:p w14:paraId="5F86CD8F" w14:textId="728CF976" w:rsidR="00DF609F" w:rsidRPr="00DF609F" w:rsidRDefault="00DF609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DF609F" w:rsidRPr="00DF609F" w14:paraId="239EA11F" w14:textId="77777777" w:rsidTr="00DF609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EA49333" w14:textId="42CDC1F3" w:rsidR="00DF609F" w:rsidRPr="00DF609F" w:rsidRDefault="00DF609F" w:rsidP="004C3EE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2212" w:type="pct"/>
          </w:tcPr>
          <w:p w14:paraId="5AAFB1AA" w14:textId="295BFC72" w:rsidR="00DF609F" w:rsidRPr="00DF609F" w:rsidRDefault="00DF609F" w:rsidP="004C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810CFF" w:rsidRPr="00DF609F" w14:paraId="61E47C67" w14:textId="77777777" w:rsidTr="00DF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1E267D4" w14:textId="744E3BF3" w:rsidR="00810CFF" w:rsidRDefault="00810CFF" w:rsidP="004C3EE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2212" w:type="pct"/>
          </w:tcPr>
          <w:p w14:paraId="75B5FE2A" w14:textId="429AD915" w:rsidR="00810CFF" w:rsidRDefault="00810CFF" w:rsidP="004C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6FC7EC71" w14:textId="77777777" w:rsidR="00E75DFC" w:rsidRPr="00DF609F" w:rsidRDefault="00E75DFC" w:rsidP="001578C3">
      <w:pPr>
        <w:rPr>
          <w:lang w:val="en-GB"/>
        </w:rPr>
      </w:pPr>
    </w:p>
    <w:p w14:paraId="63C6ABED" w14:textId="77777777" w:rsidR="00E75DFC" w:rsidRPr="00DF609F" w:rsidRDefault="00E75DFC" w:rsidP="00E75DFC">
      <w:pPr>
        <w:jc w:val="left"/>
        <w:rPr>
          <w:rFonts w:cstheme="majorBidi"/>
          <w:b/>
          <w:color w:val="2F5496" w:themeColor="accent1" w:themeShade="BF"/>
          <w:sz w:val="36"/>
          <w:szCs w:val="32"/>
          <w:lang w:val="en-GB"/>
        </w:rPr>
      </w:pPr>
      <w:r w:rsidRPr="00DF609F">
        <w:rPr>
          <w:lang w:val="en-GB"/>
        </w:rPr>
        <w:br w:type="page"/>
      </w:r>
    </w:p>
    <w:p w14:paraId="2C2A444F" w14:textId="536A14A9" w:rsidR="00E20CC1" w:rsidRDefault="005919FF" w:rsidP="005919FF">
      <w:pPr>
        <w:pStyle w:val="Heading1"/>
        <w:rPr>
          <w:lang w:val="en-GB"/>
        </w:rPr>
      </w:pPr>
      <w:bookmarkStart w:id="5" w:name="_Toc131964501"/>
      <w:r>
        <w:rPr>
          <w:lang w:val="en-GB"/>
        </w:rPr>
        <w:lastRenderedPageBreak/>
        <w:t>Software requirements specifications</w:t>
      </w:r>
      <w:bookmarkEnd w:id="5"/>
    </w:p>
    <w:p w14:paraId="5C8AA9A9" w14:textId="77777777" w:rsidR="005919FF" w:rsidRDefault="005919FF" w:rsidP="005919FF">
      <w:pPr>
        <w:pStyle w:val="Heading2"/>
        <w:rPr>
          <w:lang w:val="en-GB"/>
        </w:rPr>
      </w:pPr>
      <w:bookmarkStart w:id="6" w:name="_Toc97796582"/>
      <w:bookmarkStart w:id="7" w:name="_Toc131964502"/>
      <w:r>
        <w:rPr>
          <w:lang w:val="en-GB"/>
        </w:rPr>
        <w:t>Introduction</w:t>
      </w:r>
      <w:bookmarkEnd w:id="6"/>
      <w:bookmarkEnd w:id="7"/>
    </w:p>
    <w:p w14:paraId="4E9B9023" w14:textId="77777777" w:rsidR="005919FF" w:rsidRDefault="005919FF" w:rsidP="005919FF">
      <w:pPr>
        <w:pStyle w:val="Heading3"/>
        <w:rPr>
          <w:lang w:val="en-GB"/>
        </w:rPr>
      </w:pPr>
      <w:bookmarkStart w:id="8" w:name="_Toc97796583"/>
      <w:bookmarkStart w:id="9" w:name="_Toc131964503"/>
      <w:r>
        <w:rPr>
          <w:lang w:val="en-GB"/>
        </w:rPr>
        <w:t>Purpose</w:t>
      </w:r>
      <w:bookmarkEnd w:id="8"/>
      <w:bookmarkEnd w:id="9"/>
    </w:p>
    <w:p w14:paraId="40F55D17" w14:textId="40C8820D" w:rsidR="005919FF" w:rsidRPr="00C72BA4" w:rsidRDefault="000A5845" w:rsidP="005919FF">
      <w:pPr>
        <w:rPr>
          <w:lang w:val="en-GB"/>
        </w:rPr>
      </w:pPr>
      <w:r>
        <w:rPr>
          <w:lang w:val="en-GB"/>
        </w:rPr>
        <w:t xml:space="preserve">The purpose of the Public Library System (PLS) is to manage the inventory of a library through a </w:t>
      </w:r>
      <w:r w:rsidR="009D74D9">
        <w:rPr>
          <w:lang w:val="en-GB"/>
        </w:rPr>
        <w:t xml:space="preserve">console </w:t>
      </w:r>
      <w:r>
        <w:rPr>
          <w:lang w:val="en-GB"/>
        </w:rPr>
        <w:t>application.</w:t>
      </w:r>
    </w:p>
    <w:p w14:paraId="2001150C" w14:textId="77777777" w:rsidR="005919FF" w:rsidRDefault="005919FF" w:rsidP="005919FF">
      <w:pPr>
        <w:rPr>
          <w:lang w:val="en-GB"/>
        </w:rPr>
      </w:pPr>
    </w:p>
    <w:p w14:paraId="77479369" w14:textId="59F3BD84" w:rsidR="00C63CF7" w:rsidRDefault="005919FF" w:rsidP="00A66E09">
      <w:pPr>
        <w:pStyle w:val="Heading3"/>
        <w:rPr>
          <w:lang w:val="en-GB"/>
        </w:rPr>
      </w:pPr>
      <w:bookmarkStart w:id="10" w:name="_Toc131964504"/>
      <w:r>
        <w:rPr>
          <w:lang w:val="en-GB"/>
        </w:rPr>
        <w:t>Intended use</w:t>
      </w:r>
      <w:bookmarkEnd w:id="10"/>
    </w:p>
    <w:p w14:paraId="76BA68C3" w14:textId="7ECFEDAC" w:rsidR="00A66E09" w:rsidRPr="00A66E09" w:rsidRDefault="00A66E09" w:rsidP="00A66E09">
      <w:pPr>
        <w:rPr>
          <w:lang w:val="en-GB"/>
        </w:rPr>
      </w:pPr>
      <w:r>
        <w:rPr>
          <w:lang w:val="en-GB"/>
        </w:rPr>
        <w:t>The system is supposed to be used by either members or employees of the library. It is intended to be used as an inventory management system.</w:t>
      </w:r>
    </w:p>
    <w:p w14:paraId="185F152D" w14:textId="77777777" w:rsidR="005919FF" w:rsidRDefault="005919FF" w:rsidP="005919FF">
      <w:pPr>
        <w:rPr>
          <w:lang w:val="en-GB"/>
        </w:rPr>
      </w:pPr>
    </w:p>
    <w:p w14:paraId="677E72C0" w14:textId="77777777" w:rsidR="00A66E09" w:rsidRDefault="005919FF" w:rsidP="00A66E09">
      <w:pPr>
        <w:pStyle w:val="Heading3"/>
        <w:rPr>
          <w:lang w:val="en-GB"/>
        </w:rPr>
      </w:pPr>
      <w:bookmarkStart w:id="11" w:name="_Toc97796584"/>
      <w:bookmarkStart w:id="12" w:name="_Toc131964505"/>
      <w:r>
        <w:rPr>
          <w:lang w:val="en-GB"/>
        </w:rPr>
        <w:t>Scope</w:t>
      </w:r>
      <w:bookmarkEnd w:id="11"/>
      <w:bookmarkEnd w:id="12"/>
    </w:p>
    <w:p w14:paraId="79052EAD" w14:textId="77777777" w:rsidR="00A66E09" w:rsidRDefault="00A66E09" w:rsidP="00A66E09">
      <w:pPr>
        <w:rPr>
          <w:lang w:val="en-GB"/>
        </w:rPr>
      </w:pPr>
      <w:r>
        <w:rPr>
          <w:lang w:val="en-GB"/>
        </w:rPr>
        <w:t xml:space="preserve">Members of the system (Customers of the library)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search for books and check if they are available. When a book is available the member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loan the book and can loan the book for a maximum of 30 days and can’t loan more than three books at once.</w:t>
      </w:r>
    </w:p>
    <w:p w14:paraId="56DC9783" w14:textId="77777777" w:rsidR="00A66E09" w:rsidRDefault="00A66E09" w:rsidP="00A66E09">
      <w:pPr>
        <w:rPr>
          <w:lang w:val="en-GB"/>
        </w:rPr>
      </w:pPr>
    </w:p>
    <w:p w14:paraId="34437D46" w14:textId="0194890E" w:rsidR="005919FF" w:rsidRDefault="00A66E09" w:rsidP="00570BCA">
      <w:pPr>
        <w:rPr>
          <w:lang w:val="en-GB"/>
        </w:rPr>
      </w:pPr>
      <w:r>
        <w:rPr>
          <w:lang w:val="en-GB"/>
        </w:rPr>
        <w:t xml:space="preserve">The library Admin can manage the library inventory, manage its </w:t>
      </w:r>
      <w:proofErr w:type="gramStart"/>
      <w:r>
        <w:rPr>
          <w:lang w:val="en-GB"/>
        </w:rPr>
        <w:t>members</w:t>
      </w:r>
      <w:proofErr w:type="gramEnd"/>
      <w:r>
        <w:rPr>
          <w:lang w:val="en-GB"/>
        </w:rPr>
        <w:t xml:space="preserve"> and loan books to specific members. This user is also privileged to create backups of the system and restore them from a valid backup file.</w:t>
      </w:r>
      <w:r w:rsidR="005919FF">
        <w:rPr>
          <w:lang w:val="en-GB"/>
        </w:rPr>
        <w:br w:type="page"/>
      </w:r>
    </w:p>
    <w:p w14:paraId="1C29C524" w14:textId="77777777" w:rsidR="005919FF" w:rsidRDefault="005919FF" w:rsidP="005919FF">
      <w:pPr>
        <w:pStyle w:val="Heading2"/>
        <w:rPr>
          <w:lang w:val="en-GB"/>
        </w:rPr>
      </w:pPr>
      <w:bookmarkStart w:id="13" w:name="_Toc97796586"/>
      <w:bookmarkStart w:id="14" w:name="_Toc131964506"/>
      <w:r>
        <w:rPr>
          <w:lang w:val="en-GB"/>
        </w:rPr>
        <w:lastRenderedPageBreak/>
        <w:t>Functional requirements</w:t>
      </w:r>
      <w:bookmarkEnd w:id="13"/>
      <w:bookmarkEnd w:id="14"/>
    </w:p>
    <w:p w14:paraId="097CC056" w14:textId="77777777" w:rsidR="005919FF" w:rsidRDefault="005919FF" w:rsidP="005919FF">
      <w:pPr>
        <w:rPr>
          <w:lang w:val="en-GB"/>
        </w:rPr>
      </w:pPr>
      <w:r>
        <w:rPr>
          <w:lang w:val="en-GB"/>
        </w:rPr>
        <w:t xml:space="preserve">The functional requirements are divided in four categories based on the </w:t>
      </w:r>
      <w:proofErr w:type="gramStart"/>
      <w:r>
        <w:rPr>
          <w:lang w:val="en-GB"/>
        </w:rPr>
        <w:t>priority,</w:t>
      </w:r>
      <w:proofErr w:type="gramEnd"/>
      <w:r>
        <w:rPr>
          <w:lang w:val="en-GB"/>
        </w:rPr>
        <w:t xml:space="preserve"> these priorities are set following the 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method. </w:t>
      </w:r>
    </w:p>
    <w:p w14:paraId="11EB56F2" w14:textId="77777777" w:rsidR="005919FF" w:rsidRDefault="005919FF" w:rsidP="005919FF">
      <w:pPr>
        <w:rPr>
          <w:lang w:val="en-GB"/>
        </w:rPr>
      </w:pPr>
    </w:p>
    <w:p w14:paraId="0C734222" w14:textId="77777777" w:rsidR="005919FF" w:rsidRDefault="005919FF" w:rsidP="005919FF">
      <w:pPr>
        <w:rPr>
          <w:lang w:val="en-GB"/>
        </w:rPr>
      </w:pPr>
      <w:r>
        <w:rPr>
          <w:lang w:val="en-GB"/>
        </w:rPr>
        <w:t xml:space="preserve">Must have requirements are required for base functionality of the system and must be in the </w:t>
      </w:r>
      <w:proofErr w:type="gramStart"/>
      <w:r>
        <w:rPr>
          <w:lang w:val="en-GB"/>
        </w:rPr>
        <w:t>end product</w:t>
      </w:r>
      <w:proofErr w:type="gramEnd"/>
      <w:r>
        <w:rPr>
          <w:lang w:val="en-GB"/>
        </w:rPr>
        <w:t xml:space="preserve">. </w:t>
      </w:r>
    </w:p>
    <w:p w14:paraId="3CBCB904" w14:textId="77777777" w:rsidR="005919FF" w:rsidRDefault="005919FF" w:rsidP="005919FF">
      <w:pPr>
        <w:rPr>
          <w:lang w:val="en-GB"/>
        </w:rPr>
      </w:pPr>
    </w:p>
    <w:p w14:paraId="2F129DCE" w14:textId="77777777" w:rsidR="005919FF" w:rsidRDefault="005919FF" w:rsidP="005919FF">
      <w:pPr>
        <w:rPr>
          <w:lang w:val="en-GB"/>
        </w:rPr>
      </w:pPr>
      <w:r>
        <w:rPr>
          <w:lang w:val="en-GB"/>
        </w:rPr>
        <w:t>Should have requirements are required for the system functionalities but are dependent on the requirements of the Must have requirements.</w:t>
      </w:r>
    </w:p>
    <w:p w14:paraId="783CA905" w14:textId="77777777" w:rsidR="005919FF" w:rsidRDefault="005919FF" w:rsidP="005919FF">
      <w:pPr>
        <w:rPr>
          <w:lang w:val="en-GB"/>
        </w:rPr>
      </w:pPr>
    </w:p>
    <w:p w14:paraId="4A2D2611" w14:textId="77777777" w:rsidR="005919FF" w:rsidRDefault="005919FF" w:rsidP="005919FF">
      <w:pPr>
        <w:rPr>
          <w:lang w:val="en-GB"/>
        </w:rPr>
      </w:pPr>
      <w:r>
        <w:rPr>
          <w:lang w:val="en-GB"/>
        </w:rPr>
        <w:t>Could have requirements are not mandatory for the system functionalities. These requirements will be added to the system if the time allows for these requirements</w:t>
      </w:r>
    </w:p>
    <w:p w14:paraId="411A40C1" w14:textId="77777777" w:rsidR="005919FF" w:rsidRDefault="005919FF" w:rsidP="005919FF">
      <w:pPr>
        <w:rPr>
          <w:lang w:val="en-GB"/>
        </w:rPr>
      </w:pPr>
    </w:p>
    <w:p w14:paraId="51DD8805" w14:textId="4367638F" w:rsidR="0079283C" w:rsidRDefault="005919FF" w:rsidP="005919FF">
      <w:pPr>
        <w:rPr>
          <w:lang w:val="en-GB"/>
        </w:rPr>
      </w:pPr>
      <w:r>
        <w:rPr>
          <w:lang w:val="en-GB"/>
        </w:rPr>
        <w:t>Won’t have requirements are not mandatory for the system and will not be in this implementation of the system. These requirements can be added in a later project to improve ease of use, user interface and speed improvements.</w:t>
      </w:r>
    </w:p>
    <w:p w14:paraId="3AD3D861" w14:textId="77777777" w:rsidR="00C0326A" w:rsidRDefault="00C0326A" w:rsidP="005919FF">
      <w:pPr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37"/>
        <w:gridCol w:w="2996"/>
        <w:gridCol w:w="1057"/>
        <w:gridCol w:w="1764"/>
        <w:gridCol w:w="189"/>
        <w:gridCol w:w="1473"/>
      </w:tblGrid>
      <w:tr w:rsidR="00582E99" w14:paraId="208F6C86" w14:textId="77777777" w:rsidTr="0058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DC23F1E" w14:textId="5A305E89" w:rsidR="00F76833" w:rsidRDefault="00F76833" w:rsidP="005919FF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996" w:type="dxa"/>
          </w:tcPr>
          <w:p w14:paraId="4FFC54C3" w14:textId="79609273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  <w:tc>
          <w:tcPr>
            <w:tcW w:w="1057" w:type="dxa"/>
          </w:tcPr>
          <w:p w14:paraId="1E4CA837" w14:textId="202CC431" w:rsidR="00F76833" w:rsidRDefault="00582E99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764" w:type="dxa"/>
          </w:tcPr>
          <w:p w14:paraId="7DDE049E" w14:textId="621587E5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Relations</w:t>
            </w:r>
          </w:p>
        </w:tc>
        <w:tc>
          <w:tcPr>
            <w:tcW w:w="1662" w:type="dxa"/>
            <w:gridSpan w:val="2"/>
          </w:tcPr>
          <w:p w14:paraId="49641BE8" w14:textId="2C085118" w:rsidR="00F76833" w:rsidRDefault="00F76833" w:rsidP="00591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582E99" w14:paraId="6EF2DF0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4310F8" w14:textId="561BD8D0" w:rsidR="00F76833" w:rsidRDefault="00F76833" w:rsidP="005919F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96" w:type="dxa"/>
          </w:tcPr>
          <w:p w14:paraId="5CEECE16" w14:textId="14FD29F4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members list</w:t>
            </w:r>
          </w:p>
        </w:tc>
        <w:tc>
          <w:tcPr>
            <w:tcW w:w="1057" w:type="dxa"/>
          </w:tcPr>
          <w:p w14:paraId="50651395" w14:textId="433B6F0A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0AD230E" w14:textId="17F97B38" w:rsidR="00F76833" w:rsidRDefault="003E430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3545C">
              <w:rPr>
                <w:lang w:val="en-GB"/>
              </w:rPr>
              <w:t>, 39</w:t>
            </w:r>
          </w:p>
        </w:tc>
        <w:tc>
          <w:tcPr>
            <w:tcW w:w="1473" w:type="dxa"/>
          </w:tcPr>
          <w:p w14:paraId="1D26A774" w14:textId="6096E293" w:rsidR="00F76833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E44A84" w:rsidRPr="002D3070" w14:paraId="57271E0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958EFDF" w14:textId="1B73CB4A" w:rsidR="00E44A84" w:rsidRDefault="00E44A8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A1A1F13" w14:textId="4E6A384D" w:rsidR="00E44A84" w:rsidRDefault="00E44A84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view the list of members</w:t>
            </w:r>
          </w:p>
        </w:tc>
      </w:tr>
      <w:tr w:rsidR="00582E99" w14:paraId="389F30D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259028B" w14:textId="05598E44" w:rsidR="00E44A84" w:rsidRDefault="00E44A84" w:rsidP="00E44A8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96" w:type="dxa"/>
          </w:tcPr>
          <w:p w14:paraId="0BC38590" w14:textId="62C413E6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 management</w:t>
            </w:r>
          </w:p>
        </w:tc>
        <w:tc>
          <w:tcPr>
            <w:tcW w:w="1057" w:type="dxa"/>
          </w:tcPr>
          <w:p w14:paraId="66E78A7A" w14:textId="3B74EE47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BB847C1" w14:textId="54524213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382268">
              <w:rPr>
                <w:lang w:val="en-GB"/>
              </w:rPr>
              <w:t>, 42</w:t>
            </w:r>
          </w:p>
        </w:tc>
        <w:tc>
          <w:tcPr>
            <w:tcW w:w="1473" w:type="dxa"/>
          </w:tcPr>
          <w:p w14:paraId="47A5A45C" w14:textId="38AB2EED" w:rsidR="00E44A84" w:rsidRDefault="00CE03B1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CE03B1" w:rsidRPr="002D3070" w14:paraId="7BAD2DF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11C5081" w14:textId="55CDE046" w:rsidR="00CE03B1" w:rsidRDefault="00CE03B1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0223738" w14:textId="78E5799B" w:rsidR="00CE03B1" w:rsidRDefault="00CE03B1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add, edit and delete members from and to the system</w:t>
            </w:r>
          </w:p>
        </w:tc>
      </w:tr>
      <w:tr w:rsidR="00F47225" w14:paraId="5FC3BF6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6411142" w14:textId="1675AB4F" w:rsidR="00E44A8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996" w:type="dxa"/>
          </w:tcPr>
          <w:p w14:paraId="593FC619" w14:textId="2D51ACA5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loaned items</w:t>
            </w:r>
          </w:p>
        </w:tc>
        <w:tc>
          <w:tcPr>
            <w:tcW w:w="1057" w:type="dxa"/>
          </w:tcPr>
          <w:p w14:paraId="7E9FA4F7" w14:textId="78A73E52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4D88898C" w14:textId="77777777" w:rsidR="00E44A84" w:rsidRDefault="00E44A8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A119668" w14:textId="0C9A4C81" w:rsidR="00E44A84" w:rsidRDefault="003E4304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3E4304" w:rsidRPr="002D3070" w14:paraId="631FCB9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9E4D79" w14:textId="694B8C28" w:rsidR="003E430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3342943" w14:textId="2764F80A" w:rsidR="003E4304" w:rsidRDefault="003E4304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check the currently loaned items per member</w:t>
            </w:r>
          </w:p>
        </w:tc>
      </w:tr>
      <w:tr w:rsidR="00F47225" w14:paraId="0C730A0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CE3F28D" w14:textId="11105820" w:rsidR="00E44A84" w:rsidRDefault="00730F49" w:rsidP="00E44A8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996" w:type="dxa"/>
          </w:tcPr>
          <w:p w14:paraId="0FDCE7C3" w14:textId="2B11810A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View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</w:p>
        </w:tc>
        <w:tc>
          <w:tcPr>
            <w:tcW w:w="1057" w:type="dxa"/>
          </w:tcPr>
          <w:p w14:paraId="28B3E3D5" w14:textId="4BA19650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8381A81" w14:textId="70D5F3E2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C83B26">
              <w:rPr>
                <w:lang w:val="en-GB"/>
              </w:rPr>
              <w:t>, 22</w:t>
            </w:r>
            <w:r w:rsidR="00C36132">
              <w:rPr>
                <w:lang w:val="en-GB"/>
              </w:rPr>
              <w:t>, 28</w:t>
            </w:r>
            <w:r w:rsidR="00923EBD">
              <w:rPr>
                <w:lang w:val="en-GB"/>
              </w:rPr>
              <w:t>, 40</w:t>
            </w:r>
          </w:p>
        </w:tc>
        <w:tc>
          <w:tcPr>
            <w:tcW w:w="1473" w:type="dxa"/>
          </w:tcPr>
          <w:p w14:paraId="3B5D7C36" w14:textId="77184BFD" w:rsidR="00E44A8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</w:p>
        </w:tc>
      </w:tr>
      <w:tr w:rsidR="003E4304" w:rsidRPr="002D3070" w14:paraId="101AB33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47B895F" w14:textId="124CB80B" w:rsidR="003E4304" w:rsidRDefault="003E4304" w:rsidP="00E44A8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DD50482" w14:textId="4F59A981" w:rsidR="003E4304" w:rsidRDefault="00730F49" w:rsidP="00E44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user (Admin and Member)</w:t>
            </w:r>
            <w:r w:rsidR="003E4304">
              <w:rPr>
                <w:lang w:val="en-US"/>
              </w:rPr>
              <w:t xml:space="preserve"> needs to be able to view the catalog (list of books)</w:t>
            </w:r>
          </w:p>
        </w:tc>
      </w:tr>
      <w:tr w:rsidR="00F47225" w14:paraId="6D03004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5080E3A" w14:textId="3B118E08" w:rsidR="003E4304" w:rsidRDefault="00730F49" w:rsidP="00E44A8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996" w:type="dxa"/>
          </w:tcPr>
          <w:p w14:paraId="0116B4D8" w14:textId="5608BFF5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Catalog</w:t>
            </w:r>
            <w:proofErr w:type="spellEnd"/>
            <w:r>
              <w:rPr>
                <w:lang w:val="en-GB"/>
              </w:rPr>
              <w:t xml:space="preserve"> management</w:t>
            </w:r>
          </w:p>
        </w:tc>
        <w:tc>
          <w:tcPr>
            <w:tcW w:w="1057" w:type="dxa"/>
          </w:tcPr>
          <w:p w14:paraId="5F2479EA" w14:textId="73D91182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565EFBC" w14:textId="5FB7F78A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A06377">
              <w:rPr>
                <w:lang w:val="en-GB"/>
              </w:rPr>
              <w:t>, 43</w:t>
            </w:r>
          </w:p>
        </w:tc>
        <w:tc>
          <w:tcPr>
            <w:tcW w:w="1473" w:type="dxa"/>
          </w:tcPr>
          <w:p w14:paraId="02AAC98E" w14:textId="60C70B3C" w:rsidR="003E4304" w:rsidRDefault="00730F49" w:rsidP="00E44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730F49" w:rsidRPr="002D3070" w14:paraId="52D18FF9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D9B908D" w14:textId="243D4BD9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EFBF421" w14:textId="7ECF8124" w:rsidR="00730F49" w:rsidRDefault="00730F49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add, edit and delete books from and to the catalog</w:t>
            </w:r>
          </w:p>
        </w:tc>
      </w:tr>
      <w:tr w:rsidR="00F47225" w14:paraId="2BA65704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80D3636" w14:textId="2B828A8C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996" w:type="dxa"/>
          </w:tcPr>
          <w:p w14:paraId="6DE58DCE" w14:textId="00CE48CE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book items</w:t>
            </w:r>
          </w:p>
        </w:tc>
        <w:tc>
          <w:tcPr>
            <w:tcW w:w="1057" w:type="dxa"/>
          </w:tcPr>
          <w:p w14:paraId="1A7E1B7D" w14:textId="61865D1A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2F1436E" w14:textId="4C6B0308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C0326A">
              <w:rPr>
                <w:lang w:val="en-GB"/>
              </w:rPr>
              <w:t>, 9</w:t>
            </w:r>
            <w:r w:rsidR="00C12FF0">
              <w:rPr>
                <w:lang w:val="en-GB"/>
              </w:rPr>
              <w:t>, 24</w:t>
            </w:r>
            <w:r w:rsidR="00D31192">
              <w:rPr>
                <w:lang w:val="en-GB"/>
              </w:rPr>
              <w:t>, 28</w:t>
            </w:r>
            <w:r w:rsidR="00C93F3F">
              <w:rPr>
                <w:lang w:val="en-GB"/>
              </w:rPr>
              <w:t>, 41</w:t>
            </w:r>
          </w:p>
        </w:tc>
        <w:tc>
          <w:tcPr>
            <w:tcW w:w="1473" w:type="dxa"/>
          </w:tcPr>
          <w:p w14:paraId="2CB4B591" w14:textId="71C5D2FA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</w:p>
        </w:tc>
      </w:tr>
      <w:tr w:rsidR="00110E4C" w:rsidRPr="002D3070" w14:paraId="3BE597F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42314E5" w14:textId="6AA83672" w:rsidR="00110E4C" w:rsidRDefault="00110E4C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1F3AAA0" w14:textId="56BEBD80" w:rsidR="00110E4C" w:rsidRDefault="00110E4C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user (Admin and Member) needs to be able to view the list of book items in the system</w:t>
            </w:r>
          </w:p>
        </w:tc>
      </w:tr>
      <w:tr w:rsidR="00F47225" w14:paraId="3000965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772B9F8" w14:textId="47DDE17E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996" w:type="dxa"/>
          </w:tcPr>
          <w:p w14:paraId="67554B83" w14:textId="00DC04E8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item management</w:t>
            </w:r>
          </w:p>
        </w:tc>
        <w:tc>
          <w:tcPr>
            <w:tcW w:w="1057" w:type="dxa"/>
          </w:tcPr>
          <w:p w14:paraId="4E3EDA6C" w14:textId="5627F927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C4E4869" w14:textId="47413AB3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9D01EA">
              <w:rPr>
                <w:lang w:val="en-GB"/>
              </w:rPr>
              <w:t>, 25</w:t>
            </w:r>
          </w:p>
        </w:tc>
        <w:tc>
          <w:tcPr>
            <w:tcW w:w="1473" w:type="dxa"/>
          </w:tcPr>
          <w:p w14:paraId="423CC28E" w14:textId="78E15BF2" w:rsidR="00730F49" w:rsidRDefault="00110E4C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110E4C" w:rsidRPr="002D3070" w14:paraId="4652F79B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48BB63" w14:textId="523DB3EA" w:rsidR="00110E4C" w:rsidRDefault="00110E4C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A7FDD20" w14:textId="6063EE9C" w:rsidR="00110E4C" w:rsidRDefault="00110E4C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add new book items to the system</w:t>
            </w:r>
          </w:p>
        </w:tc>
      </w:tr>
      <w:tr w:rsidR="00F47225" w14:paraId="34F4D60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EAFE4EA" w14:textId="26206E80" w:rsidR="00730F49" w:rsidRDefault="00730F49" w:rsidP="00730F4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996" w:type="dxa"/>
          </w:tcPr>
          <w:p w14:paraId="4CEDB628" w14:textId="12BA7445" w:rsidR="00730F49" w:rsidRDefault="004340C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back-up</w:t>
            </w:r>
          </w:p>
        </w:tc>
        <w:tc>
          <w:tcPr>
            <w:tcW w:w="1057" w:type="dxa"/>
          </w:tcPr>
          <w:p w14:paraId="5671EB81" w14:textId="4ADCC2CE" w:rsidR="00730F49" w:rsidRDefault="004340C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6B649EEF" w14:textId="77777777" w:rsidR="00730F49" w:rsidRDefault="00730F49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E322652" w14:textId="41CDF70D" w:rsidR="00730F49" w:rsidRDefault="00493285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</w:t>
            </w:r>
          </w:p>
        </w:tc>
      </w:tr>
      <w:tr w:rsidR="00493285" w:rsidRPr="002D3070" w14:paraId="2E3AAD92" w14:textId="77777777" w:rsidTr="00582E9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2E23847" w14:textId="242C058E" w:rsidR="00493285" w:rsidRDefault="00493285" w:rsidP="00730F4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882D538" w14:textId="3A152E75" w:rsidR="00493285" w:rsidRDefault="00493285" w:rsidP="00730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make a back-up of the system in JSON format</w:t>
            </w:r>
          </w:p>
        </w:tc>
      </w:tr>
      <w:tr w:rsidR="00F47225" w14:paraId="00D4CDB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2DE27A6" w14:textId="6AA5A357" w:rsidR="00730F49" w:rsidRDefault="00C0326A" w:rsidP="00730F49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996" w:type="dxa"/>
          </w:tcPr>
          <w:p w14:paraId="1FA3C17B" w14:textId="22F63504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book item</w:t>
            </w:r>
          </w:p>
        </w:tc>
        <w:tc>
          <w:tcPr>
            <w:tcW w:w="1057" w:type="dxa"/>
          </w:tcPr>
          <w:p w14:paraId="68424BAC" w14:textId="09A59F8A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25DFAF9" w14:textId="75240A66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6818C3">
              <w:rPr>
                <w:lang w:val="en-GB"/>
              </w:rPr>
              <w:t>, 26</w:t>
            </w:r>
          </w:p>
        </w:tc>
        <w:tc>
          <w:tcPr>
            <w:tcW w:w="1473" w:type="dxa"/>
          </w:tcPr>
          <w:p w14:paraId="7A71F51A" w14:textId="37307B57" w:rsidR="00730F49" w:rsidRDefault="00C0326A" w:rsidP="00730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M, L</w:t>
            </w:r>
          </w:p>
        </w:tc>
      </w:tr>
      <w:tr w:rsidR="00C0326A" w:rsidRPr="002D3070" w14:paraId="0C96A34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D15E728" w14:textId="6F783664" w:rsidR="00C0326A" w:rsidRDefault="00C0326A" w:rsidP="00C0326A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F6764E7" w14:textId="257AA012" w:rsidR="00C0326A" w:rsidRDefault="00C0326A" w:rsidP="00C03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loan an available book item</w:t>
            </w:r>
          </w:p>
        </w:tc>
      </w:tr>
      <w:tr w:rsidR="00F47225" w14:paraId="2643C53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0221AA8" w14:textId="284DC3AD" w:rsidR="00C0326A" w:rsidRDefault="00C0326A" w:rsidP="00C032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996" w:type="dxa"/>
          </w:tcPr>
          <w:p w14:paraId="776569BB" w14:textId="3C856D0C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logon</w:t>
            </w:r>
          </w:p>
        </w:tc>
        <w:tc>
          <w:tcPr>
            <w:tcW w:w="1057" w:type="dxa"/>
          </w:tcPr>
          <w:p w14:paraId="08962ED0" w14:textId="747CC925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048E890E" w14:textId="77777777" w:rsidR="00C0326A" w:rsidRDefault="00C0326A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B2C86FF" w14:textId="79535D05" w:rsidR="00C0326A" w:rsidRDefault="00012E7F" w:rsidP="00C03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</w:t>
            </w:r>
            <w:r w:rsidR="0099237E">
              <w:rPr>
                <w:lang w:val="en-GB"/>
              </w:rPr>
              <w:t xml:space="preserve"> </w:t>
            </w:r>
            <w:r>
              <w:rPr>
                <w:lang w:val="en-GB"/>
              </w:rPr>
              <w:t>A,</w:t>
            </w:r>
            <w:r w:rsidR="0099237E">
              <w:rPr>
                <w:lang w:val="en-GB"/>
              </w:rPr>
              <w:t xml:space="preserve"> </w:t>
            </w:r>
            <w:r>
              <w:rPr>
                <w:lang w:val="en-GB"/>
              </w:rPr>
              <w:t>M</w:t>
            </w:r>
            <w:r w:rsidR="00A27041">
              <w:rPr>
                <w:lang w:val="en-GB"/>
              </w:rPr>
              <w:t>, S</w:t>
            </w:r>
          </w:p>
        </w:tc>
      </w:tr>
      <w:tr w:rsidR="00012E7F" w:rsidRPr="002D3070" w14:paraId="7B7732C3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E47930B" w14:textId="4A588B67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080778D" w14:textId="4574308C" w:rsidR="00012E7F" w:rsidRDefault="00012E7F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All users need to be able to logon to the system</w:t>
            </w:r>
          </w:p>
        </w:tc>
      </w:tr>
      <w:tr w:rsidR="0058168D" w14:paraId="1C39CC8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EF1CB88" w14:textId="1D065EBE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11</w:t>
            </w:r>
          </w:p>
        </w:tc>
        <w:tc>
          <w:tcPr>
            <w:tcW w:w="2996" w:type="dxa"/>
          </w:tcPr>
          <w:p w14:paraId="0D19FA53" w14:textId="6FE5757C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mandatory files</w:t>
            </w:r>
          </w:p>
        </w:tc>
        <w:tc>
          <w:tcPr>
            <w:tcW w:w="1057" w:type="dxa"/>
          </w:tcPr>
          <w:p w14:paraId="38A4F46E" w14:textId="141DFD76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2B41F53B" w14:textId="05C89F79" w:rsidR="00012E7F" w:rsidRDefault="009257C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473" w:type="dxa"/>
          </w:tcPr>
          <w:p w14:paraId="1C69A709" w14:textId="586BC2EF" w:rsidR="00012E7F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A90668" w:rsidRPr="002D3070" w14:paraId="4DAAD67B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10E74D5" w14:textId="186D5E91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435C3F0" w14:textId="191C3DC2" w:rsidR="00A90668" w:rsidRDefault="00A90668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On startup the system will check all required data files</w:t>
            </w:r>
          </w:p>
        </w:tc>
      </w:tr>
      <w:tr w:rsidR="0058168D" w14:paraId="1397A41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614EF9D" w14:textId="00066A20" w:rsidR="00012E7F" w:rsidRDefault="00012E7F" w:rsidP="00012E7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996" w:type="dxa"/>
          </w:tcPr>
          <w:p w14:paraId="0C393287" w14:textId="59C33616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Functionality</w:t>
            </w:r>
            <w:r w:rsidR="006B47AA">
              <w:rPr>
                <w:lang w:val="en-GB"/>
              </w:rPr>
              <w:t xml:space="preserve"> </w:t>
            </w:r>
            <w:r>
              <w:rPr>
                <w:lang w:val="en-GB"/>
              </w:rPr>
              <w:t>before logon</w:t>
            </w:r>
          </w:p>
        </w:tc>
        <w:tc>
          <w:tcPr>
            <w:tcW w:w="1057" w:type="dxa"/>
          </w:tcPr>
          <w:p w14:paraId="09542C61" w14:textId="725E0507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D3735B7" w14:textId="77777777" w:rsidR="00012E7F" w:rsidRDefault="00012E7F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4A149B53" w14:textId="13A4449E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A, M</w:t>
            </w:r>
          </w:p>
        </w:tc>
      </w:tr>
      <w:tr w:rsidR="002F655E" w:rsidRPr="002D3070" w14:paraId="3B147B60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EFDA4BB" w14:textId="1BCDD277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0CF4846" w14:textId="12D70B96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Before the logon the only two options for a user to choose from is ‘Login’ or ‘Exit’</w:t>
            </w:r>
          </w:p>
        </w:tc>
      </w:tr>
      <w:tr w:rsidR="0058168D" w14:paraId="596EF09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47C331A" w14:textId="42BBA0B2" w:rsidR="00012E7F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996" w:type="dxa"/>
          </w:tcPr>
          <w:p w14:paraId="0BC16948" w14:textId="3224B8D5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item copies</w:t>
            </w:r>
          </w:p>
        </w:tc>
        <w:tc>
          <w:tcPr>
            <w:tcW w:w="1057" w:type="dxa"/>
          </w:tcPr>
          <w:p w14:paraId="15F093CD" w14:textId="04D09B65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4962CC21" w14:textId="77777777" w:rsidR="00012E7F" w:rsidRDefault="00012E7F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E3DF1B7" w14:textId="0FC6AC2D" w:rsidR="00012E7F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2D3070" w14:paraId="73FBB8AC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FC6BDCC" w14:textId="2FD17B14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9BAF2A6" w14:textId="73535E5A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Each book item has three copies</w:t>
            </w:r>
          </w:p>
        </w:tc>
      </w:tr>
      <w:tr w:rsidR="00583045" w14:paraId="0492AC48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432CA2D" w14:textId="20E493A2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996" w:type="dxa"/>
          </w:tcPr>
          <w:p w14:paraId="5B832472" w14:textId="3B877D7F" w:rsidR="00A90668" w:rsidRDefault="0074549A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Book search</w:t>
            </w:r>
          </w:p>
        </w:tc>
        <w:tc>
          <w:tcPr>
            <w:tcW w:w="1057" w:type="dxa"/>
          </w:tcPr>
          <w:p w14:paraId="511A0C3E" w14:textId="7E4A4145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6F5496C3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B28BACB" w14:textId="566AB8B1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2D3070" w14:paraId="5A5964CD" w14:textId="77777777" w:rsidTr="00582E9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16AFC7E" w14:textId="4898C5D1" w:rsidR="002F655E" w:rsidRDefault="002F655E" w:rsidP="002F655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10866B8" w14:textId="033A7286" w:rsidR="002F655E" w:rsidRDefault="002F655E" w:rsidP="002F6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title or author are required when searching for books in the system</w:t>
            </w:r>
          </w:p>
        </w:tc>
      </w:tr>
      <w:tr w:rsidR="00583045" w14:paraId="46A13A9B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1374259" w14:textId="36FE758A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996" w:type="dxa"/>
          </w:tcPr>
          <w:p w14:paraId="3FF90F7F" w14:textId="0EE391B0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Back-up formatting</w:t>
            </w:r>
          </w:p>
        </w:tc>
        <w:tc>
          <w:tcPr>
            <w:tcW w:w="1057" w:type="dxa"/>
          </w:tcPr>
          <w:p w14:paraId="50D459B2" w14:textId="17B66C6B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D81EFCE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7CD9B27C" w14:textId="55AAE26C" w:rsidR="00A90668" w:rsidRDefault="002F655E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2F655E" w:rsidRPr="002D3070" w14:paraId="32BA5F3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A9BAE91" w14:textId="27E9AFA7" w:rsidR="002F655E" w:rsidRDefault="002F655E" w:rsidP="00012E7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808BFFE" w14:textId="252F7E5B" w:rsidR="002F655E" w:rsidRDefault="002F655E" w:rsidP="00012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back-up file name contains the current date and serial number to distinguish multiple back-ups</w:t>
            </w:r>
          </w:p>
        </w:tc>
      </w:tr>
      <w:tr w:rsidR="00583045" w14:paraId="78ECAE5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45AC576" w14:textId="45898AA5" w:rsidR="00A90668" w:rsidRDefault="00A90668" w:rsidP="00012E7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996" w:type="dxa"/>
          </w:tcPr>
          <w:p w14:paraId="2955EB2D" w14:textId="5D67ABB8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 saving</w:t>
            </w:r>
          </w:p>
        </w:tc>
        <w:tc>
          <w:tcPr>
            <w:tcW w:w="1057" w:type="dxa"/>
          </w:tcPr>
          <w:p w14:paraId="602BF6BC" w14:textId="0A62EC4A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11A57EE3" w14:textId="77777777" w:rsidR="00A90668" w:rsidRDefault="00A90668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5019638" w14:textId="538D797E" w:rsidR="00A90668" w:rsidRDefault="00A53793" w:rsidP="00012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FM</w:t>
            </w:r>
          </w:p>
        </w:tc>
      </w:tr>
      <w:tr w:rsidR="00A53793" w:rsidRPr="002D3070" w14:paraId="62706616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7C5F1B" w14:textId="4D0F3555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4C9F2B1" w14:textId="45267822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All data is saved after each transaction in the system</w:t>
            </w:r>
          </w:p>
        </w:tc>
      </w:tr>
      <w:tr w:rsidR="00583045" w14:paraId="4BB260A2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EF77F61" w14:textId="2E9F9742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996" w:type="dxa"/>
          </w:tcPr>
          <w:p w14:paraId="47DE52D4" w14:textId="6A486A22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Duplicates</w:t>
            </w:r>
          </w:p>
        </w:tc>
        <w:tc>
          <w:tcPr>
            <w:tcW w:w="1057" w:type="dxa"/>
          </w:tcPr>
          <w:p w14:paraId="371C5766" w14:textId="16F521B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551A95D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38DB2F4D" w14:textId="76D1F7C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FM</w:t>
            </w:r>
          </w:p>
        </w:tc>
      </w:tr>
      <w:tr w:rsidR="00A53793" w:rsidRPr="002D3070" w14:paraId="2420293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ADB74D7" w14:textId="191B94EC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7BE8C7B" w14:textId="7D23AD56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must prevent duplicate entities that are being created</w:t>
            </w:r>
          </w:p>
        </w:tc>
      </w:tr>
      <w:tr w:rsidR="00583045" w14:paraId="1D048CA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0FEE01E" w14:textId="655FE879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996" w:type="dxa"/>
          </w:tcPr>
          <w:p w14:paraId="6CE8A3FB" w14:textId="50F36821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 formatting</w:t>
            </w:r>
          </w:p>
        </w:tc>
        <w:tc>
          <w:tcPr>
            <w:tcW w:w="1057" w:type="dxa"/>
          </w:tcPr>
          <w:p w14:paraId="33E7C028" w14:textId="29FC121D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CC38EA1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554396FF" w14:textId="6688B666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</w:t>
            </w:r>
          </w:p>
        </w:tc>
      </w:tr>
      <w:tr w:rsidR="00A53793" w:rsidRPr="002D3070" w14:paraId="36DD395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8780E73" w14:textId="522CF32E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85F30BB" w14:textId="078D4F21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username must contain lowercase formatting</w:t>
            </w:r>
          </w:p>
        </w:tc>
      </w:tr>
      <w:tr w:rsidR="00583045" w14:paraId="6A4CD2F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0E24466" w14:textId="0EC7C953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996" w:type="dxa"/>
          </w:tcPr>
          <w:p w14:paraId="1366DAA5" w14:textId="3A023B30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Defining members</w:t>
            </w:r>
          </w:p>
        </w:tc>
        <w:tc>
          <w:tcPr>
            <w:tcW w:w="1057" w:type="dxa"/>
          </w:tcPr>
          <w:p w14:paraId="6BDE9A65" w14:textId="4CAB6A6B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55D60635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EB9004A" w14:textId="6201A2D6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A</w:t>
            </w:r>
          </w:p>
        </w:tc>
      </w:tr>
      <w:tr w:rsidR="00A53793" w:rsidRPr="002D3070" w14:paraId="4C9CEE7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E19CBC" w14:textId="217A1690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1B52016" w14:textId="4546578F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username and password of a member are defined by the library administrator</w:t>
            </w:r>
          </w:p>
        </w:tc>
      </w:tr>
      <w:tr w:rsidR="00583045" w14:paraId="33ED5BF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E5BC01E" w14:textId="428639F5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996" w:type="dxa"/>
          </w:tcPr>
          <w:p w14:paraId="50E6251A" w14:textId="60562F2B" w:rsidR="00A53793" w:rsidRDefault="00F8091F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Navigation</w:t>
            </w:r>
          </w:p>
        </w:tc>
        <w:tc>
          <w:tcPr>
            <w:tcW w:w="1057" w:type="dxa"/>
          </w:tcPr>
          <w:p w14:paraId="282A26FF" w14:textId="594646C9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953" w:type="dxa"/>
            <w:gridSpan w:val="2"/>
          </w:tcPr>
          <w:p w14:paraId="7426C23A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DF610C0" w14:textId="5F1C0130" w:rsidR="00A53793" w:rsidRDefault="00F8091F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A53793" w:rsidRPr="002D3070" w14:paraId="13097751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43C4038" w14:textId="37573E3F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28CEA69" w14:textId="7D62D9B3" w:rsidR="00A53793" w:rsidRDefault="00A53793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navigation will be chosen by digits</w:t>
            </w:r>
          </w:p>
        </w:tc>
      </w:tr>
      <w:tr w:rsidR="00583045" w14:paraId="716D252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D20ACB6" w14:textId="5D87AF83" w:rsidR="00A53793" w:rsidRDefault="00A53793" w:rsidP="00A5379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996" w:type="dxa"/>
          </w:tcPr>
          <w:p w14:paraId="698EBE1F" w14:textId="19E8457F" w:rsidR="00A53793" w:rsidRDefault="00E942A7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Import members</w:t>
            </w:r>
          </w:p>
        </w:tc>
        <w:tc>
          <w:tcPr>
            <w:tcW w:w="1057" w:type="dxa"/>
          </w:tcPr>
          <w:p w14:paraId="24209CC8" w14:textId="51BF9F38" w:rsidR="00A53793" w:rsidRDefault="007728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22B5F41" w14:textId="77777777" w:rsidR="00A53793" w:rsidRDefault="00A5379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4F1F5BD" w14:textId="4382C75F" w:rsidR="00A53793" w:rsidRDefault="00CB7FAD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M</w:t>
            </w:r>
            <w:r w:rsidR="00F338F7">
              <w:rPr>
                <w:lang w:val="en-GB"/>
              </w:rPr>
              <w:t>, FM</w:t>
            </w:r>
          </w:p>
        </w:tc>
      </w:tr>
      <w:tr w:rsidR="0079283C" w:rsidRPr="002D3070" w14:paraId="35AD60B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F06FC66" w14:textId="28FBBFDE" w:rsidR="0079283C" w:rsidRDefault="0079283C" w:rsidP="00A5379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9DD9BC3" w14:textId="010C56BC" w:rsidR="0079283C" w:rsidRDefault="00E942A7" w:rsidP="00A5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import members via CSV file</w:t>
            </w:r>
          </w:p>
        </w:tc>
      </w:tr>
      <w:tr w:rsidR="00583045" w14:paraId="7AE8EAC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941E59D" w14:textId="638E05F5" w:rsidR="0079283C" w:rsidRDefault="00772826" w:rsidP="00A5379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996" w:type="dxa"/>
          </w:tcPr>
          <w:p w14:paraId="301277BA" w14:textId="54053C5A" w:rsidR="0079283C" w:rsidRDefault="00C83B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books</w:t>
            </w:r>
          </w:p>
        </w:tc>
        <w:tc>
          <w:tcPr>
            <w:tcW w:w="1057" w:type="dxa"/>
          </w:tcPr>
          <w:p w14:paraId="4F87DD2E" w14:textId="121C014E" w:rsidR="0079283C" w:rsidRDefault="007070C9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A3D19E9" w14:textId="4D3BF329" w:rsidR="0079283C" w:rsidRDefault="00C83B26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C68F3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0517BE37" w14:textId="2319E62B" w:rsidR="0079283C" w:rsidRDefault="00697783" w:rsidP="00A53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697783" w:rsidRPr="002D3070" w14:paraId="53A0106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75956F2" w14:textId="0209D05C" w:rsidR="00697783" w:rsidRDefault="00697783" w:rsidP="0069778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3E642DE" w14:textId="1A8EA609" w:rsidR="00697783" w:rsidRDefault="00C83B26" w:rsidP="00697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search books in the catalog</w:t>
            </w:r>
          </w:p>
        </w:tc>
      </w:tr>
      <w:tr w:rsidR="00583045" w14:paraId="1D5E45E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28AEBC5" w14:textId="19EEE88B" w:rsidR="00697783" w:rsidRDefault="00697783" w:rsidP="00697783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996" w:type="dxa"/>
          </w:tcPr>
          <w:p w14:paraId="3683CEF7" w14:textId="5BFDDB6F" w:rsidR="00697783" w:rsidRDefault="002D7F65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Import books</w:t>
            </w:r>
          </w:p>
        </w:tc>
        <w:tc>
          <w:tcPr>
            <w:tcW w:w="1057" w:type="dxa"/>
          </w:tcPr>
          <w:p w14:paraId="79A7B0DE" w14:textId="576AD0D8" w:rsidR="00697783" w:rsidRDefault="00697783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1393E5E" w14:textId="77777777" w:rsidR="00697783" w:rsidRDefault="00697783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7C1A7097" w14:textId="0F67ECD7" w:rsidR="00697783" w:rsidRDefault="002D7F65" w:rsidP="00697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  <w:r w:rsidR="00F338F7">
              <w:rPr>
                <w:lang w:val="en-GB"/>
              </w:rPr>
              <w:t>, FM</w:t>
            </w:r>
          </w:p>
        </w:tc>
      </w:tr>
      <w:tr w:rsidR="002D7F65" w:rsidRPr="002D3070" w14:paraId="70EED568" w14:textId="77777777" w:rsidTr="00582E9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A68D183" w14:textId="4D8B0F85" w:rsidR="002D7F65" w:rsidRDefault="002D7F65" w:rsidP="002D7F6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0009206" w14:textId="2F5A2F62" w:rsidR="002D7F65" w:rsidRDefault="002D7F65" w:rsidP="002D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import books from a JSON file</w:t>
            </w:r>
          </w:p>
        </w:tc>
      </w:tr>
      <w:tr w:rsidR="00583045" w14:paraId="7F1BF63F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7598F3" w14:textId="49A78E34" w:rsidR="002D7F65" w:rsidRDefault="002D7F65" w:rsidP="002D7F65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996" w:type="dxa"/>
          </w:tcPr>
          <w:p w14:paraId="3F797CF1" w14:textId="7918EEE2" w:rsidR="002D7F65" w:rsidRDefault="007A7E82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 items</w:t>
            </w:r>
          </w:p>
        </w:tc>
        <w:tc>
          <w:tcPr>
            <w:tcW w:w="1057" w:type="dxa"/>
          </w:tcPr>
          <w:p w14:paraId="32BAFB26" w14:textId="37DAE18F" w:rsidR="002D7F65" w:rsidRDefault="002D7F65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A41B33A" w14:textId="77278FBC" w:rsidR="002D7F65" w:rsidRDefault="00C12FF0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C68F3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55858A6A" w14:textId="44E08057" w:rsidR="002D7F65" w:rsidRDefault="007A7E82" w:rsidP="002D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</w:t>
            </w:r>
          </w:p>
        </w:tc>
      </w:tr>
      <w:tr w:rsidR="007A7E82" w:rsidRPr="002D3070" w14:paraId="364FC7B2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339A7C9" w14:textId="6ADF40B3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3607405" w14:textId="4DC98BED" w:rsidR="007A7E82" w:rsidRDefault="007A7E82" w:rsidP="007A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search a book item in the system</w:t>
            </w:r>
          </w:p>
        </w:tc>
      </w:tr>
      <w:tr w:rsidR="00583045" w14:paraId="214AAF0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8D9A25A" w14:textId="7A6B005D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996" w:type="dxa"/>
          </w:tcPr>
          <w:p w14:paraId="703617E1" w14:textId="3585E98B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Check availability</w:t>
            </w:r>
          </w:p>
        </w:tc>
        <w:tc>
          <w:tcPr>
            <w:tcW w:w="1057" w:type="dxa"/>
          </w:tcPr>
          <w:p w14:paraId="663F13FD" w14:textId="630C04C9" w:rsidR="007A7E82" w:rsidRDefault="007A7E82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CEEB77D" w14:textId="6D5D4C97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73" w:type="dxa"/>
          </w:tcPr>
          <w:p w14:paraId="0D020371" w14:textId="24B80A41" w:rsidR="007A7E82" w:rsidRDefault="009D01EA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F, A </w:t>
            </w:r>
          </w:p>
        </w:tc>
      </w:tr>
      <w:tr w:rsidR="007A7E82" w:rsidRPr="002D3070" w14:paraId="1E700A35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AA6C0CE" w14:textId="11C20CA4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B7ABB4C" w14:textId="20C05018" w:rsidR="007A7E82" w:rsidRDefault="009D01EA" w:rsidP="007A7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check availability of a book item in the system</w:t>
            </w:r>
          </w:p>
        </w:tc>
      </w:tr>
      <w:tr w:rsidR="00583045" w14:paraId="28A42EFB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C98C8E4" w14:textId="0FDD55A5" w:rsidR="007A7E82" w:rsidRDefault="007A7E82" w:rsidP="007A7E82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996" w:type="dxa"/>
          </w:tcPr>
          <w:p w14:paraId="1C5F9DFC" w14:textId="3B8A1947" w:rsidR="007A7E82" w:rsidRDefault="006818C3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Lend book item</w:t>
            </w:r>
          </w:p>
        </w:tc>
        <w:tc>
          <w:tcPr>
            <w:tcW w:w="1057" w:type="dxa"/>
          </w:tcPr>
          <w:p w14:paraId="1B3C8725" w14:textId="5F208B0E" w:rsidR="007A7E82" w:rsidRDefault="007A7E82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C194B90" w14:textId="3BF892B5" w:rsidR="007A7E82" w:rsidRDefault="006818C3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73" w:type="dxa"/>
          </w:tcPr>
          <w:p w14:paraId="7174CB32" w14:textId="5EF27D98" w:rsidR="007A7E82" w:rsidRDefault="00D71B75" w:rsidP="007A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L</w:t>
            </w:r>
          </w:p>
        </w:tc>
      </w:tr>
      <w:tr w:rsidR="006818C3" w:rsidRPr="002D3070" w14:paraId="6C522806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8658BAD" w14:textId="5C6B9B8F" w:rsidR="006818C3" w:rsidRDefault="006818C3" w:rsidP="006818C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D69BBB0" w14:textId="5D3EC07A" w:rsidR="006818C3" w:rsidRDefault="006818C3" w:rsidP="006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lend a book item to a member</w:t>
            </w:r>
          </w:p>
        </w:tc>
      </w:tr>
      <w:tr w:rsidR="00583045" w14:paraId="65066300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5911214" w14:textId="3E3A6496" w:rsidR="006818C3" w:rsidRDefault="00160AE6" w:rsidP="006818C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27</w:t>
            </w:r>
          </w:p>
        </w:tc>
        <w:tc>
          <w:tcPr>
            <w:tcW w:w="2996" w:type="dxa"/>
          </w:tcPr>
          <w:p w14:paraId="596F7742" w14:textId="7E85508E" w:rsidR="006818C3" w:rsidRDefault="003B540E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Restore</w:t>
            </w:r>
            <w:r w:rsidR="005C774F">
              <w:rPr>
                <w:lang w:val="en-GB"/>
              </w:rPr>
              <w:t xml:space="preserve"> system</w:t>
            </w:r>
          </w:p>
        </w:tc>
        <w:tc>
          <w:tcPr>
            <w:tcW w:w="1057" w:type="dxa"/>
          </w:tcPr>
          <w:p w14:paraId="243F11B2" w14:textId="355E7A63" w:rsidR="006818C3" w:rsidRDefault="00160AE6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29690AA" w14:textId="77777777" w:rsidR="006818C3" w:rsidRDefault="006818C3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053889AD" w14:textId="710E9105" w:rsidR="006818C3" w:rsidRDefault="002401F1" w:rsidP="00681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S, FM</w:t>
            </w:r>
          </w:p>
        </w:tc>
      </w:tr>
      <w:tr w:rsidR="005C774F" w:rsidRPr="002D3070" w14:paraId="2A25854F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6218A4" w14:textId="273BAEB1" w:rsidR="005C774F" w:rsidRDefault="005C774F" w:rsidP="005C774F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42492EE" w14:textId="15A066E7" w:rsidR="005C774F" w:rsidRDefault="005C774F" w:rsidP="005C7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An administrator needs to be able to restore the system via a back-up</w:t>
            </w:r>
          </w:p>
        </w:tc>
      </w:tr>
      <w:tr w:rsidR="00583045" w14:paraId="379E1335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8AFBB6E" w14:textId="113B5FEA" w:rsidR="005C774F" w:rsidRDefault="00AB1069" w:rsidP="005C774F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996" w:type="dxa"/>
          </w:tcPr>
          <w:p w14:paraId="38B66552" w14:textId="4554C879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</w:t>
            </w:r>
          </w:p>
        </w:tc>
        <w:tc>
          <w:tcPr>
            <w:tcW w:w="1057" w:type="dxa"/>
          </w:tcPr>
          <w:p w14:paraId="4859C604" w14:textId="40C8975E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70E6F61" w14:textId="5F88904F" w:rsidR="005C774F" w:rsidRDefault="00C36132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002BF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3FD3B39B" w14:textId="759DE934" w:rsidR="005C774F" w:rsidRDefault="00AB1069" w:rsidP="005C7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</w:t>
            </w:r>
          </w:p>
        </w:tc>
      </w:tr>
      <w:tr w:rsidR="00AB1069" w:rsidRPr="002D3070" w14:paraId="7AECA69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C78FE95" w14:textId="37A98BCD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A1B788E" w14:textId="0530FAE0" w:rsidR="00AB1069" w:rsidRDefault="00AB1069" w:rsidP="00AB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search for a book in the catalog</w:t>
            </w:r>
          </w:p>
        </w:tc>
      </w:tr>
      <w:tr w:rsidR="00583045" w14:paraId="126592C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B0FF845" w14:textId="4FDF36E4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996" w:type="dxa"/>
          </w:tcPr>
          <w:p w14:paraId="5EB45DF5" w14:textId="4A8656E9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Search book item</w:t>
            </w:r>
          </w:p>
        </w:tc>
        <w:tc>
          <w:tcPr>
            <w:tcW w:w="1057" w:type="dxa"/>
          </w:tcPr>
          <w:p w14:paraId="4885799D" w14:textId="513A9A16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3974E4E" w14:textId="74113C78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1002BF">
              <w:rPr>
                <w:lang w:val="en-GB"/>
              </w:rPr>
              <w:t>, 33</w:t>
            </w:r>
          </w:p>
        </w:tc>
        <w:tc>
          <w:tcPr>
            <w:tcW w:w="1473" w:type="dxa"/>
          </w:tcPr>
          <w:p w14:paraId="1EA3F11C" w14:textId="035011E2" w:rsidR="00AB1069" w:rsidRDefault="00892C66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</w:t>
            </w:r>
          </w:p>
        </w:tc>
      </w:tr>
      <w:tr w:rsidR="00AB1069" w:rsidRPr="002D3070" w14:paraId="56812CA7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EE61CB7" w14:textId="7E650698" w:rsidR="00AB1069" w:rsidRDefault="00AB1069" w:rsidP="00AB106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FF57473" w14:textId="4B970A2A" w:rsidR="00AB1069" w:rsidRDefault="00892C66" w:rsidP="00AB1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search book item in the system</w:t>
            </w:r>
          </w:p>
        </w:tc>
      </w:tr>
      <w:tr w:rsidR="00583045" w14:paraId="45F5CD4D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7522DF4" w14:textId="4365FBC1" w:rsidR="00AB1069" w:rsidRDefault="00E07237" w:rsidP="00AB106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996" w:type="dxa"/>
          </w:tcPr>
          <w:p w14:paraId="36B9CDAC" w14:textId="76BA7D14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 loaned item</w:t>
            </w:r>
          </w:p>
        </w:tc>
        <w:tc>
          <w:tcPr>
            <w:tcW w:w="1057" w:type="dxa"/>
          </w:tcPr>
          <w:p w14:paraId="111405C5" w14:textId="28A78343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482E1894" w14:textId="77777777" w:rsidR="00AB1069" w:rsidRDefault="00AB1069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B71C095" w14:textId="3386932A" w:rsidR="00AB1069" w:rsidRDefault="00E07237" w:rsidP="00AB1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M, L</w:t>
            </w:r>
          </w:p>
        </w:tc>
      </w:tr>
      <w:tr w:rsidR="00E07237" w:rsidRPr="002D3070" w14:paraId="14DA8192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3283E4C" w14:textId="29922892" w:rsidR="00E07237" w:rsidRDefault="00E07237" w:rsidP="00E0723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79DFAC1B" w14:textId="2594B1B1" w:rsidR="00E07237" w:rsidRDefault="00E07237" w:rsidP="00E07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needs to be able to return loaned item(s)</w:t>
            </w:r>
          </w:p>
        </w:tc>
      </w:tr>
      <w:tr w:rsidR="00583045" w14:paraId="4B830C8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0A97629" w14:textId="4FA58432" w:rsidR="00E07237" w:rsidRDefault="006A51D0" w:rsidP="00E0723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996" w:type="dxa"/>
          </w:tcPr>
          <w:p w14:paraId="4026EB6B" w14:textId="4BD45F0A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Application interface</w:t>
            </w:r>
          </w:p>
        </w:tc>
        <w:tc>
          <w:tcPr>
            <w:tcW w:w="1057" w:type="dxa"/>
          </w:tcPr>
          <w:p w14:paraId="3022509F" w14:textId="2FABECCB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F7BBB0E" w14:textId="77777777" w:rsidR="00E07237" w:rsidRDefault="00E07237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38C3D304" w14:textId="39091D98" w:rsidR="00E07237" w:rsidRDefault="00B97B1B" w:rsidP="00E0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B97B1B" w:rsidRPr="002D3070" w14:paraId="75FEF49C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A56BD5B" w14:textId="672B274D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F0DF865" w14:textId="74D04A8C" w:rsidR="00B97B1B" w:rsidRDefault="00B97B1B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main interface in console application</w:t>
            </w:r>
          </w:p>
        </w:tc>
      </w:tr>
      <w:tr w:rsidR="00583045" w14:paraId="7F16491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8AC7BB" w14:textId="2D42DB8A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996" w:type="dxa"/>
          </w:tcPr>
          <w:p w14:paraId="631D1365" w14:textId="0BFE1927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 credentials</w:t>
            </w:r>
          </w:p>
        </w:tc>
        <w:tc>
          <w:tcPr>
            <w:tcW w:w="1057" w:type="dxa"/>
          </w:tcPr>
          <w:p w14:paraId="6D7DE7F3" w14:textId="07833C77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12384273" w14:textId="77777777" w:rsidR="00B97B1B" w:rsidRDefault="00B97B1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135A0248" w14:textId="4E8802A9" w:rsidR="00B97B1B" w:rsidRDefault="005333AB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A, S</w:t>
            </w:r>
          </w:p>
        </w:tc>
      </w:tr>
      <w:tr w:rsidR="00B97B1B" w14:paraId="72C73D0D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DDFD26D" w14:textId="7D8FB300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FDAAA62" w14:textId="4336A191" w:rsidR="00B97B1B" w:rsidRDefault="005333AB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Admin credentials are hardcoded</w:t>
            </w:r>
          </w:p>
        </w:tc>
      </w:tr>
      <w:tr w:rsidR="00583045" w14:paraId="0847A9B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FBC75D" w14:textId="361953DC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996" w:type="dxa"/>
          </w:tcPr>
          <w:p w14:paraId="5B1C1140" w14:textId="2C9E8B52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Partial filters</w:t>
            </w:r>
          </w:p>
        </w:tc>
        <w:tc>
          <w:tcPr>
            <w:tcW w:w="1057" w:type="dxa"/>
          </w:tcPr>
          <w:p w14:paraId="5ECEB59D" w14:textId="073CDBC9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B1A416B" w14:textId="6B75A6A2" w:rsidR="00B97B1B" w:rsidRDefault="004646EC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22, 24, 28, 29</w:t>
            </w:r>
          </w:p>
        </w:tc>
        <w:tc>
          <w:tcPr>
            <w:tcW w:w="1473" w:type="dxa"/>
          </w:tcPr>
          <w:p w14:paraId="794C8999" w14:textId="74CB5978" w:rsidR="00B97B1B" w:rsidRDefault="00654B3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B97B1B" w:rsidRPr="002D3070" w14:paraId="236EB4F3" w14:textId="77777777" w:rsidTr="00582E9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C7EAE4" w14:textId="0CD2F4C6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29FB1A3" w14:textId="428C35B7" w:rsidR="00B97B1B" w:rsidRDefault="00654B35" w:rsidP="00B97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Filters need to accept partial parameters</w:t>
            </w:r>
          </w:p>
        </w:tc>
      </w:tr>
      <w:tr w:rsidR="00583045" w14:paraId="2FE57587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DC6616C" w14:textId="60C4A519" w:rsidR="00B97B1B" w:rsidRDefault="00B97B1B" w:rsidP="00B97B1B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996" w:type="dxa"/>
          </w:tcPr>
          <w:p w14:paraId="5E942DCC" w14:textId="772FF8FF" w:rsidR="00B97B1B" w:rsidRDefault="00F4722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availability</w:t>
            </w:r>
          </w:p>
        </w:tc>
        <w:tc>
          <w:tcPr>
            <w:tcW w:w="1057" w:type="dxa"/>
          </w:tcPr>
          <w:p w14:paraId="75ADC279" w14:textId="5C8310D9" w:rsidR="00B97B1B" w:rsidRDefault="00F47225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60A9438" w14:textId="174ADF12" w:rsidR="00B97B1B" w:rsidRDefault="009257CE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DC3148">
              <w:rPr>
                <w:lang w:val="en-GB"/>
              </w:rPr>
              <w:t>, 35</w:t>
            </w:r>
          </w:p>
        </w:tc>
        <w:tc>
          <w:tcPr>
            <w:tcW w:w="1473" w:type="dxa"/>
          </w:tcPr>
          <w:p w14:paraId="7EE4F059" w14:textId="07384567" w:rsidR="00B97B1B" w:rsidRDefault="00494261" w:rsidP="00B97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FM</w:t>
            </w:r>
          </w:p>
        </w:tc>
      </w:tr>
      <w:tr w:rsidR="00F47225" w:rsidRPr="002D3070" w14:paraId="6507E500" w14:textId="77777777" w:rsidTr="00582E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531890" w14:textId="14050774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E4B97B5" w14:textId="6F118C9C" w:rsidR="00F47225" w:rsidRDefault="00F47225" w:rsidP="00F4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Only when the required data file is available, it will be loaded into the system</w:t>
            </w:r>
          </w:p>
        </w:tc>
      </w:tr>
      <w:tr w:rsidR="00583045" w14:paraId="799FA3DD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B7592E0" w14:textId="2AC72B5B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996" w:type="dxa"/>
          </w:tcPr>
          <w:p w14:paraId="489076DD" w14:textId="538C43E1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creation</w:t>
            </w:r>
          </w:p>
        </w:tc>
        <w:tc>
          <w:tcPr>
            <w:tcW w:w="1057" w:type="dxa"/>
          </w:tcPr>
          <w:p w14:paraId="692CCDCE" w14:textId="203B55A5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6E049A6" w14:textId="0E2E9C8E" w:rsidR="00F47225" w:rsidRDefault="009257CE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473" w:type="dxa"/>
          </w:tcPr>
          <w:p w14:paraId="15766223" w14:textId="497A7B78" w:rsidR="00F47225" w:rsidRDefault="0049426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FM</w:t>
            </w:r>
          </w:p>
        </w:tc>
      </w:tr>
      <w:tr w:rsidR="00F47225" w:rsidRPr="002D3070" w14:paraId="73D4886F" w14:textId="77777777" w:rsidTr="00031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DEFB8C9" w14:textId="1FFBB779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469A465" w14:textId="04475884" w:rsidR="00F47225" w:rsidRDefault="000317DE" w:rsidP="00F47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creates new data files when the required data files are not available</w:t>
            </w:r>
          </w:p>
        </w:tc>
      </w:tr>
      <w:tr w:rsidR="00583045" w14:paraId="0A547111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82C4395" w14:textId="15483B68" w:rsidR="00F47225" w:rsidRDefault="00F47225" w:rsidP="00F47225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996" w:type="dxa"/>
          </w:tcPr>
          <w:p w14:paraId="652992C1" w14:textId="6FD4A00D" w:rsidR="00F47225" w:rsidRDefault="0058168D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Loan </w:t>
            </w:r>
            <w:r w:rsidR="00CA6E11">
              <w:rPr>
                <w:lang w:val="en-GB"/>
              </w:rPr>
              <w:t>limit</w:t>
            </w:r>
          </w:p>
        </w:tc>
        <w:tc>
          <w:tcPr>
            <w:tcW w:w="1057" w:type="dxa"/>
          </w:tcPr>
          <w:p w14:paraId="06EFD7F9" w14:textId="11AC3BD8" w:rsidR="00F47225" w:rsidRDefault="00CA6E1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3A3D277A" w14:textId="3C11829B" w:rsidR="00F47225" w:rsidRDefault="005E2CF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37, 38</w:t>
            </w:r>
          </w:p>
        </w:tc>
        <w:tc>
          <w:tcPr>
            <w:tcW w:w="1473" w:type="dxa"/>
          </w:tcPr>
          <w:p w14:paraId="572039C0" w14:textId="498AFD8D" w:rsidR="00F47225" w:rsidRDefault="00CA6E11" w:rsidP="00F47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NF, S, </w:t>
            </w:r>
            <w:r w:rsidR="00BA450B">
              <w:rPr>
                <w:lang w:val="en-GB"/>
              </w:rPr>
              <w:t xml:space="preserve">M, </w:t>
            </w:r>
            <w:r>
              <w:rPr>
                <w:lang w:val="en-GB"/>
              </w:rPr>
              <w:t>L</w:t>
            </w:r>
          </w:p>
        </w:tc>
      </w:tr>
      <w:tr w:rsidR="0058168D" w:rsidRPr="002D3070" w14:paraId="4E90467A" w14:textId="77777777" w:rsidTr="00CA6E1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0A35B0" w14:textId="16BA57A1" w:rsidR="0058168D" w:rsidRDefault="0058168D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0657042" w14:textId="426A18E4" w:rsidR="0058168D" w:rsidRDefault="0058168D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only loan a book for a maximum of 30 days</w:t>
            </w:r>
          </w:p>
        </w:tc>
      </w:tr>
      <w:tr w:rsidR="0058168D" w14:paraId="1F6C7D4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59D00769" w14:textId="359E1D6E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996" w:type="dxa"/>
          </w:tcPr>
          <w:p w14:paraId="1CB93BF6" w14:textId="7F82C5A8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maximum</w:t>
            </w:r>
          </w:p>
        </w:tc>
        <w:tc>
          <w:tcPr>
            <w:tcW w:w="1057" w:type="dxa"/>
          </w:tcPr>
          <w:p w14:paraId="093E06AA" w14:textId="20D66EA6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2B926760" w14:textId="46E2AD4A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36, 38</w:t>
            </w:r>
          </w:p>
        </w:tc>
        <w:tc>
          <w:tcPr>
            <w:tcW w:w="1473" w:type="dxa"/>
          </w:tcPr>
          <w:p w14:paraId="2A948985" w14:textId="14F5B0E4" w:rsidR="0058168D" w:rsidRDefault="00BA450B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L</w:t>
            </w:r>
          </w:p>
        </w:tc>
      </w:tr>
      <w:tr w:rsidR="0091713C" w:rsidRPr="002D3070" w14:paraId="0EF2E0B0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8B6308F" w14:textId="2C0821B9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48A221AE" w14:textId="00201E4C" w:rsidR="0091713C" w:rsidRDefault="0091713C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loan a maximum of three books simultaneously</w:t>
            </w:r>
          </w:p>
        </w:tc>
      </w:tr>
      <w:tr w:rsidR="0058168D" w14:paraId="62B0FECA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99C0A19" w14:textId="62FA645F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996" w:type="dxa"/>
          </w:tcPr>
          <w:p w14:paraId="023C444B" w14:textId="394A9B5B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 one book</w:t>
            </w:r>
          </w:p>
        </w:tc>
        <w:tc>
          <w:tcPr>
            <w:tcW w:w="1057" w:type="dxa"/>
          </w:tcPr>
          <w:p w14:paraId="5D14913D" w14:textId="0658BA54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53" w:type="dxa"/>
            <w:gridSpan w:val="2"/>
          </w:tcPr>
          <w:p w14:paraId="7914C081" w14:textId="541941FB" w:rsidR="0058168D" w:rsidRDefault="005E2CF1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36, 37</w:t>
            </w:r>
          </w:p>
        </w:tc>
        <w:tc>
          <w:tcPr>
            <w:tcW w:w="1473" w:type="dxa"/>
          </w:tcPr>
          <w:p w14:paraId="2C2A028F" w14:textId="561207E4" w:rsidR="0058168D" w:rsidRDefault="00E04AE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S, M, L</w:t>
            </w:r>
          </w:p>
        </w:tc>
      </w:tr>
      <w:tr w:rsidR="0091713C" w:rsidRPr="002D3070" w14:paraId="5165C1EA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B472EBD" w14:textId="4F0291C5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0E0F6B9" w14:textId="4C7EFA4A" w:rsidR="0091713C" w:rsidRDefault="00BA450B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A member can only loan one book item of its multiple copies</w:t>
            </w:r>
          </w:p>
        </w:tc>
      </w:tr>
      <w:tr w:rsidR="0058168D" w14:paraId="2A257C1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A01E8DF" w14:textId="2B61E52D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996" w:type="dxa"/>
          </w:tcPr>
          <w:p w14:paraId="464F832F" w14:textId="40A78DE8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 members list</w:t>
            </w:r>
          </w:p>
        </w:tc>
        <w:tc>
          <w:tcPr>
            <w:tcW w:w="1057" w:type="dxa"/>
          </w:tcPr>
          <w:p w14:paraId="7368898C" w14:textId="5028EDF4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0C71BA25" w14:textId="4D3D874D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73" w:type="dxa"/>
          </w:tcPr>
          <w:p w14:paraId="01FEE1B5" w14:textId="10313E73" w:rsidR="0058168D" w:rsidRDefault="0023545C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</w:t>
            </w:r>
          </w:p>
        </w:tc>
      </w:tr>
      <w:tr w:rsidR="0091713C" w:rsidRPr="002D3070" w14:paraId="334D9A10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2B5BAF1" w14:textId="309F0B0F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6F83EDFB" w14:textId="29F7D3D8" w:rsidR="0091713C" w:rsidRDefault="005E2CF1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list of members</w:t>
            </w:r>
          </w:p>
        </w:tc>
      </w:tr>
      <w:tr w:rsidR="0058168D" w14:paraId="1DBCFF9C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3CBD070" w14:textId="05914316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996" w:type="dxa"/>
          </w:tcPr>
          <w:p w14:paraId="3D081BC0" w14:textId="66B1A4C9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</w:p>
        </w:tc>
        <w:tc>
          <w:tcPr>
            <w:tcW w:w="1057" w:type="dxa"/>
          </w:tcPr>
          <w:p w14:paraId="7B1D5E07" w14:textId="7DE8D537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0AD251C" w14:textId="6848A7B9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73" w:type="dxa"/>
          </w:tcPr>
          <w:p w14:paraId="7D7572AB" w14:textId="4727A15D" w:rsidR="0058168D" w:rsidRDefault="00CD7D2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M</w:t>
            </w:r>
          </w:p>
        </w:tc>
      </w:tr>
      <w:tr w:rsidR="0091713C" w:rsidRPr="002D3070" w14:paraId="6F741C4E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1132EB5" w14:textId="607805C8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2F0860BE" w14:textId="62AF5404" w:rsidR="0091713C" w:rsidRDefault="006204EB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catalog</w:t>
            </w:r>
          </w:p>
        </w:tc>
      </w:tr>
      <w:tr w:rsidR="0058168D" w14:paraId="5D818BA3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F8B78B4" w14:textId="6A24CD13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996" w:type="dxa"/>
          </w:tcPr>
          <w:p w14:paraId="34A27DAA" w14:textId="36B61B49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 book items</w:t>
            </w:r>
          </w:p>
        </w:tc>
        <w:tc>
          <w:tcPr>
            <w:tcW w:w="1057" w:type="dxa"/>
          </w:tcPr>
          <w:p w14:paraId="58BBA84A" w14:textId="08F3A2D9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2340E4D" w14:textId="05BB2352" w:rsidR="0058168D" w:rsidRDefault="00C93F3F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73" w:type="dxa"/>
          </w:tcPr>
          <w:p w14:paraId="12157DA3" w14:textId="49E3523E" w:rsidR="0058168D" w:rsidRDefault="00B45C25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M</w:t>
            </w:r>
          </w:p>
        </w:tc>
      </w:tr>
      <w:tr w:rsidR="0091713C" w:rsidRPr="002D3070" w14:paraId="34784F56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26CAE6B" w14:textId="7782A07F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382D1480" w14:textId="210A1D6B" w:rsidR="0091713C" w:rsidRDefault="00C93F3F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The system needs to be able to filter the book items</w:t>
            </w:r>
          </w:p>
        </w:tc>
      </w:tr>
      <w:tr w:rsidR="0058168D" w14:paraId="3EDF959E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20A32EC" w14:textId="3C5B491B" w:rsidR="0058168D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996" w:type="dxa"/>
          </w:tcPr>
          <w:p w14:paraId="1C504E78" w14:textId="544B0FAE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Export members</w:t>
            </w:r>
          </w:p>
        </w:tc>
        <w:tc>
          <w:tcPr>
            <w:tcW w:w="1057" w:type="dxa"/>
          </w:tcPr>
          <w:p w14:paraId="4FDF170D" w14:textId="33D1BCB6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C84362C" w14:textId="10416943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73" w:type="dxa"/>
          </w:tcPr>
          <w:p w14:paraId="371F17C4" w14:textId="655AB93C" w:rsidR="0058168D" w:rsidRDefault="00973AA3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</w:t>
            </w:r>
            <w:r w:rsidR="002879E7">
              <w:rPr>
                <w:lang w:val="en-GB"/>
              </w:rPr>
              <w:t>, FM</w:t>
            </w:r>
          </w:p>
        </w:tc>
      </w:tr>
      <w:tr w:rsidR="0091713C" w:rsidRPr="002D3070" w14:paraId="5DB33C49" w14:textId="77777777" w:rsidTr="0091713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CA29A75" w14:textId="695415FB" w:rsidR="0091713C" w:rsidRDefault="0091713C" w:rsidP="005816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55B36194" w14:textId="794259FD" w:rsidR="0091713C" w:rsidRDefault="00A32B14" w:rsidP="00581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administrator can export the list of members to CSV</w:t>
            </w:r>
            <w:r w:rsidR="00A13598">
              <w:rPr>
                <w:lang w:val="en-GB"/>
              </w:rPr>
              <w:t xml:space="preserve"> file</w:t>
            </w:r>
          </w:p>
        </w:tc>
      </w:tr>
      <w:tr w:rsidR="0058168D" w14:paraId="55E58C89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9A5A3D" w14:textId="6D1EA409" w:rsidR="0058168D" w:rsidRDefault="00A06377" w:rsidP="0058168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43</w:t>
            </w:r>
          </w:p>
        </w:tc>
        <w:tc>
          <w:tcPr>
            <w:tcW w:w="2996" w:type="dxa"/>
          </w:tcPr>
          <w:p w14:paraId="7084A8A7" w14:textId="788D907D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Export books</w:t>
            </w:r>
          </w:p>
        </w:tc>
        <w:tc>
          <w:tcPr>
            <w:tcW w:w="1057" w:type="dxa"/>
          </w:tcPr>
          <w:p w14:paraId="2C470E59" w14:textId="235177E1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953" w:type="dxa"/>
            <w:gridSpan w:val="2"/>
          </w:tcPr>
          <w:p w14:paraId="3CFE3397" w14:textId="2FA05375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73" w:type="dxa"/>
          </w:tcPr>
          <w:p w14:paraId="7F0DF7BA" w14:textId="57FE0DF4" w:rsidR="0058168D" w:rsidRDefault="00A06377" w:rsidP="00581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S, A, FM</w:t>
            </w:r>
          </w:p>
        </w:tc>
      </w:tr>
      <w:tr w:rsidR="00400216" w:rsidRPr="002D3070" w14:paraId="56E802B1" w14:textId="77777777" w:rsidTr="00A063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3CDDAB24" w14:textId="59DC231C" w:rsidR="00400216" w:rsidRDefault="00400216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509755C" w14:textId="4318C7A3" w:rsidR="00400216" w:rsidRDefault="00400216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administrator can export the list of books to JS</w:t>
            </w:r>
            <w:r w:rsidR="00701FCC">
              <w:rPr>
                <w:lang w:val="en-GB"/>
              </w:rPr>
              <w:t>ON file</w:t>
            </w:r>
          </w:p>
        </w:tc>
      </w:tr>
      <w:tr w:rsidR="00400216" w14:paraId="2C4C8BE6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C73BD98" w14:textId="5E5AA97E" w:rsidR="00400216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996" w:type="dxa"/>
          </w:tcPr>
          <w:p w14:paraId="1F3D365B" w14:textId="39EA2E72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Graphical interface</w:t>
            </w:r>
          </w:p>
        </w:tc>
        <w:tc>
          <w:tcPr>
            <w:tcW w:w="1057" w:type="dxa"/>
          </w:tcPr>
          <w:p w14:paraId="0A5AF523" w14:textId="03A4B2ED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Won’t</w:t>
            </w:r>
          </w:p>
        </w:tc>
        <w:tc>
          <w:tcPr>
            <w:tcW w:w="1953" w:type="dxa"/>
            <w:gridSpan w:val="2"/>
          </w:tcPr>
          <w:p w14:paraId="5E7AFC68" w14:textId="77777777" w:rsidR="00400216" w:rsidRDefault="00400216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2F320091" w14:textId="42DEF7D0" w:rsidR="00400216" w:rsidRDefault="00400417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NF, S</w:t>
            </w:r>
          </w:p>
        </w:tc>
      </w:tr>
      <w:tr w:rsidR="00400417" w:rsidRPr="002D3070" w14:paraId="61ADE81B" w14:textId="77777777" w:rsidTr="0040041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7F3B38F" w14:textId="6B7C277B" w:rsidR="00400417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13F60F19" w14:textId="1BD73301" w:rsidR="00400417" w:rsidRDefault="00C353DF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system will not have any fancy interfaces and mouse pointer actions, for this version it will just be a command-line application</w:t>
            </w:r>
          </w:p>
        </w:tc>
      </w:tr>
      <w:tr w:rsidR="00400216" w14:paraId="6E153FF7" w14:textId="77777777" w:rsidTr="00581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0FD44AF" w14:textId="3128C7FC" w:rsidR="00400216" w:rsidRDefault="00400417" w:rsidP="00400216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996" w:type="dxa"/>
          </w:tcPr>
          <w:p w14:paraId="0F409AD6" w14:textId="0D40327C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Location management</w:t>
            </w:r>
          </w:p>
        </w:tc>
        <w:tc>
          <w:tcPr>
            <w:tcW w:w="1057" w:type="dxa"/>
          </w:tcPr>
          <w:p w14:paraId="3C80AC21" w14:textId="376B1285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Won’t</w:t>
            </w:r>
          </w:p>
        </w:tc>
        <w:tc>
          <w:tcPr>
            <w:tcW w:w="1953" w:type="dxa"/>
            <w:gridSpan w:val="2"/>
          </w:tcPr>
          <w:p w14:paraId="2F584FA9" w14:textId="77777777" w:rsidR="00400216" w:rsidRDefault="00400216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473" w:type="dxa"/>
          </w:tcPr>
          <w:p w14:paraId="69F4C422" w14:textId="73186AAF" w:rsidR="00400216" w:rsidRDefault="00675129" w:rsidP="00400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F, S</w:t>
            </w:r>
          </w:p>
        </w:tc>
      </w:tr>
      <w:tr w:rsidR="00675129" w:rsidRPr="002D3070" w14:paraId="54196A01" w14:textId="77777777" w:rsidTr="0067512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8476E6" w14:textId="09DEAC28" w:rsidR="00675129" w:rsidRDefault="00675129" w:rsidP="00400216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479" w:type="dxa"/>
            <w:gridSpan w:val="5"/>
          </w:tcPr>
          <w:p w14:paraId="04EEB16E" w14:textId="676FA35C" w:rsidR="00675129" w:rsidRDefault="00675129" w:rsidP="00400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system </w:t>
            </w:r>
            <w:r w:rsidR="00092B65">
              <w:rPr>
                <w:lang w:val="en-GB"/>
              </w:rPr>
              <w:t>cannot</w:t>
            </w:r>
            <w:r>
              <w:rPr>
                <w:lang w:val="en-GB"/>
              </w:rPr>
              <w:t xml:space="preserve"> manage location of the library system, there will always be one location, the </w:t>
            </w:r>
            <w:proofErr w:type="spellStart"/>
            <w:r>
              <w:rPr>
                <w:lang w:val="en-GB"/>
              </w:rPr>
              <w:t>catalog</w:t>
            </w:r>
            <w:proofErr w:type="spellEnd"/>
            <w:r>
              <w:rPr>
                <w:lang w:val="en-GB"/>
              </w:rPr>
              <w:t xml:space="preserve"> of the system it is running on</w:t>
            </w:r>
          </w:p>
        </w:tc>
      </w:tr>
    </w:tbl>
    <w:p w14:paraId="24991D51" w14:textId="6B59089C" w:rsidR="00273B95" w:rsidRDefault="00273B95" w:rsidP="005919FF">
      <w:pPr>
        <w:rPr>
          <w:lang w:val="en-GB"/>
        </w:rPr>
      </w:pP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843"/>
        <w:gridCol w:w="3226"/>
      </w:tblGrid>
      <w:tr w:rsidR="00E44A84" w14:paraId="4EE1572E" w14:textId="77777777" w:rsidTr="00E4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69" w:type="dxa"/>
            <w:gridSpan w:val="2"/>
          </w:tcPr>
          <w:p w14:paraId="5934850E" w14:textId="77E21748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Type Legend</w:t>
            </w:r>
          </w:p>
        </w:tc>
      </w:tr>
      <w:tr w:rsidR="00E44A84" w14:paraId="406F1F50" w14:textId="2CD121D6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CE2B60F" w14:textId="728C99F5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3226" w:type="dxa"/>
          </w:tcPr>
          <w:p w14:paraId="6E0BE877" w14:textId="6E609C97" w:rsidR="00E44A84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</w:tr>
      <w:tr w:rsidR="00E44A84" w14:paraId="227C4772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0E0BF7D0" w14:textId="3027C70D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NF</w:t>
            </w:r>
          </w:p>
        </w:tc>
        <w:tc>
          <w:tcPr>
            <w:tcW w:w="3226" w:type="dxa"/>
          </w:tcPr>
          <w:p w14:paraId="7C2E97A3" w14:textId="51936508" w:rsidR="00E44A84" w:rsidRDefault="00E44A84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Non-Functional</w:t>
            </w:r>
          </w:p>
        </w:tc>
      </w:tr>
      <w:tr w:rsidR="00E44A84" w14:paraId="1229F3CD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BD451D9" w14:textId="6E7AA8D5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3226" w:type="dxa"/>
          </w:tcPr>
          <w:p w14:paraId="4B54E033" w14:textId="2E106E40" w:rsidR="00E44A84" w:rsidRDefault="00E44A84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Administrative</w:t>
            </w:r>
          </w:p>
        </w:tc>
      </w:tr>
      <w:tr w:rsidR="00E44A84" w14:paraId="2A42D034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73764EB" w14:textId="603A25BE" w:rsidR="00E44A84" w:rsidRDefault="00E44A84" w:rsidP="005919F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3226" w:type="dxa"/>
          </w:tcPr>
          <w:p w14:paraId="53276B0E" w14:textId="613D1D33" w:rsidR="00E44A84" w:rsidRDefault="00E44A84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Members</w:t>
            </w:r>
          </w:p>
        </w:tc>
      </w:tr>
      <w:tr w:rsidR="00493285" w14:paraId="0C344156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3168C27" w14:textId="4BBB2961" w:rsidR="00493285" w:rsidRDefault="00493285" w:rsidP="005919FF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3226" w:type="dxa"/>
          </w:tcPr>
          <w:p w14:paraId="230B8684" w14:textId="04D761F6" w:rsidR="00C0326A" w:rsidRDefault="00493285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</w:tr>
      <w:tr w:rsidR="00C0326A" w14:paraId="787D6C6C" w14:textId="77777777" w:rsidTr="00E44A8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E392A77" w14:textId="7EB56BF6" w:rsidR="00C0326A" w:rsidRDefault="00C0326A" w:rsidP="005919FF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3226" w:type="dxa"/>
          </w:tcPr>
          <w:p w14:paraId="021EF3D9" w14:textId="4DC4BA89" w:rsidR="00C0326A" w:rsidRDefault="00C0326A" w:rsidP="00591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Loaning</w:t>
            </w:r>
          </w:p>
        </w:tc>
      </w:tr>
      <w:tr w:rsidR="00A90668" w14:paraId="73F2C511" w14:textId="77777777" w:rsidTr="00E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9AA5C5C" w14:textId="4684CF77" w:rsidR="00A90668" w:rsidRDefault="00A90668" w:rsidP="005919FF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3226" w:type="dxa"/>
          </w:tcPr>
          <w:p w14:paraId="37A5EFF1" w14:textId="4A1C9B76" w:rsidR="00A90668" w:rsidRDefault="00A90668" w:rsidP="00591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File management</w:t>
            </w:r>
          </w:p>
        </w:tc>
      </w:tr>
    </w:tbl>
    <w:p w14:paraId="6C3A002F" w14:textId="3B8CBBB7" w:rsidR="005919FF" w:rsidRDefault="00377C58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AB4D2E6" w14:textId="63B714B0" w:rsidR="005919FF" w:rsidRDefault="00FD4E2F" w:rsidP="005919FF">
      <w:pPr>
        <w:pStyle w:val="Heading1"/>
        <w:rPr>
          <w:lang w:val="en-GB"/>
        </w:rPr>
      </w:pPr>
      <w:bookmarkStart w:id="15" w:name="_Toc131964507"/>
      <w:bookmarkStart w:id="16" w:name="_Toc97797735"/>
      <w:r>
        <w:rPr>
          <w:lang w:val="en-GB"/>
        </w:rPr>
        <w:lastRenderedPageBreak/>
        <w:t>Class diagram</w:t>
      </w:r>
      <w:bookmarkEnd w:id="15"/>
    </w:p>
    <w:p w14:paraId="2DDB7084" w14:textId="77777777" w:rsidR="00FD4E2F" w:rsidRDefault="00FD4E2F" w:rsidP="00FD4E2F">
      <w:pPr>
        <w:pStyle w:val="Heading2"/>
        <w:rPr>
          <w:lang w:val="en-GB"/>
        </w:rPr>
      </w:pPr>
      <w:bookmarkStart w:id="17" w:name="_Toc131964508"/>
      <w:r>
        <w:rPr>
          <w:lang w:val="en-GB"/>
        </w:rPr>
        <w:t>Class diagram</w:t>
      </w:r>
      <w:bookmarkEnd w:id="17"/>
    </w:p>
    <w:p w14:paraId="56783911" w14:textId="7547EA17" w:rsidR="00FD4E2F" w:rsidRDefault="00E340ED" w:rsidP="00FD4E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2CC365" wp14:editId="4CD07C93">
            <wp:extent cx="5730875" cy="2945130"/>
            <wp:effectExtent l="0" t="0" r="3175" b="0"/>
            <wp:docPr id="77506223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8E44" w14:textId="77777777" w:rsidR="00FD4E2F" w:rsidRPr="00FD4E2F" w:rsidRDefault="00FD4E2F" w:rsidP="00FD4E2F">
      <w:pPr>
        <w:rPr>
          <w:lang w:val="en-GB"/>
        </w:rPr>
      </w:pPr>
    </w:p>
    <w:p w14:paraId="2BAF7DBF" w14:textId="444B6029" w:rsidR="005919FF" w:rsidRDefault="005919FF" w:rsidP="005919FF">
      <w:pPr>
        <w:pStyle w:val="Heading2"/>
        <w:rPr>
          <w:lang w:val="en-GB"/>
        </w:rPr>
      </w:pPr>
      <w:bookmarkStart w:id="18" w:name="_Toc131964509"/>
      <w:proofErr w:type="spellStart"/>
      <w:r>
        <w:rPr>
          <w:lang w:val="en-GB"/>
        </w:rPr>
        <w:t>Catalog</w:t>
      </w:r>
      <w:bookmarkEnd w:id="16"/>
      <w:bookmarkEnd w:id="18"/>
      <w:proofErr w:type="spellEnd"/>
    </w:p>
    <w:p w14:paraId="0677C84E" w14:textId="77777777" w:rsidR="005919FF" w:rsidRDefault="005919FF" w:rsidP="005919FF">
      <w:pPr>
        <w:pStyle w:val="Heading3"/>
        <w:rPr>
          <w:lang w:val="en-GB"/>
        </w:rPr>
      </w:pPr>
      <w:bookmarkStart w:id="19" w:name="_Toc97797736"/>
      <w:bookmarkStart w:id="20" w:name="_Toc131964510"/>
      <w:r>
        <w:rPr>
          <w:lang w:val="en-GB"/>
        </w:rPr>
        <w:t>Description</w:t>
      </w:r>
      <w:bookmarkEnd w:id="19"/>
      <w:bookmarkEnd w:id="20"/>
    </w:p>
    <w:p w14:paraId="3C4C097D" w14:textId="77777777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contains a list of all the books available at the library. This object contains all the information used to manage the inventory of books at the library.</w:t>
      </w:r>
    </w:p>
    <w:p w14:paraId="546601C3" w14:textId="589D6B84" w:rsidR="005919FF" w:rsidRDefault="005919FF" w:rsidP="005919FF">
      <w:pPr>
        <w:jc w:val="left"/>
        <w:rPr>
          <w:lang w:val="en-GB"/>
        </w:rPr>
      </w:pPr>
    </w:p>
    <w:p w14:paraId="685E812C" w14:textId="77777777" w:rsidR="005919FF" w:rsidRDefault="005919FF" w:rsidP="005919FF">
      <w:pPr>
        <w:pStyle w:val="Heading2"/>
        <w:rPr>
          <w:lang w:val="en-GB"/>
        </w:rPr>
      </w:pPr>
      <w:bookmarkStart w:id="21" w:name="_Toc97797739"/>
      <w:bookmarkStart w:id="22" w:name="_Toc131964511"/>
      <w:r>
        <w:rPr>
          <w:lang w:val="en-GB"/>
        </w:rPr>
        <w:t>Book</w:t>
      </w:r>
      <w:bookmarkEnd w:id="21"/>
      <w:bookmarkEnd w:id="22"/>
    </w:p>
    <w:p w14:paraId="0C8E69BA" w14:textId="77777777" w:rsidR="005919FF" w:rsidRDefault="005919FF" w:rsidP="005919FF">
      <w:pPr>
        <w:pStyle w:val="Heading3"/>
        <w:rPr>
          <w:lang w:val="en-GB"/>
        </w:rPr>
      </w:pPr>
      <w:bookmarkStart w:id="23" w:name="_Toc97797740"/>
      <w:bookmarkStart w:id="24" w:name="_Toc131964512"/>
      <w:r>
        <w:rPr>
          <w:lang w:val="en-GB"/>
        </w:rPr>
        <w:t>Description</w:t>
      </w:r>
      <w:bookmarkEnd w:id="23"/>
      <w:bookmarkEnd w:id="24"/>
    </w:p>
    <w:p w14:paraId="4E7AB7E5" w14:textId="14353999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book contains all base information of a book item, like genre, </w:t>
      </w:r>
      <w:proofErr w:type="gramStart"/>
      <w:r>
        <w:rPr>
          <w:lang w:val="en-GB"/>
        </w:rPr>
        <w:t>title</w:t>
      </w:r>
      <w:proofErr w:type="gramEnd"/>
      <w:r>
        <w:rPr>
          <w:lang w:val="en-GB"/>
        </w:rPr>
        <w:t xml:space="preserve"> and author. This is also the object used to fill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. This is a definition item and </w:t>
      </w:r>
      <w:r w:rsidR="00FD4E2F">
        <w:rPr>
          <w:lang w:val="en-GB"/>
        </w:rPr>
        <w:t>cannot</w:t>
      </w:r>
      <w:r w:rsidR="00492CDD">
        <w:rPr>
          <w:lang w:val="en-GB"/>
        </w:rPr>
        <w:t xml:space="preserve"> be used as physical item.</w:t>
      </w:r>
      <w:r>
        <w:rPr>
          <w:lang w:val="en-GB"/>
        </w:rPr>
        <w:t xml:space="preserve"> </w:t>
      </w:r>
    </w:p>
    <w:p w14:paraId="436E20FB" w14:textId="2A329806" w:rsidR="005919FF" w:rsidRDefault="005919FF" w:rsidP="005919FF">
      <w:pPr>
        <w:jc w:val="left"/>
        <w:rPr>
          <w:lang w:val="en-GB"/>
        </w:rPr>
      </w:pPr>
    </w:p>
    <w:p w14:paraId="72F40A6F" w14:textId="77777777" w:rsidR="005919FF" w:rsidRDefault="005919FF" w:rsidP="005919FF">
      <w:pPr>
        <w:pStyle w:val="Heading2"/>
        <w:rPr>
          <w:lang w:val="en-GB"/>
        </w:rPr>
      </w:pPr>
      <w:bookmarkStart w:id="25" w:name="_Toc97797743"/>
      <w:bookmarkStart w:id="26" w:name="_Toc131964513"/>
      <w:r>
        <w:rPr>
          <w:lang w:val="en-GB"/>
        </w:rPr>
        <w:t>Book item</w:t>
      </w:r>
      <w:bookmarkEnd w:id="25"/>
      <w:bookmarkEnd w:id="26"/>
    </w:p>
    <w:p w14:paraId="17412895" w14:textId="77777777" w:rsidR="005919FF" w:rsidRDefault="005919FF" w:rsidP="005919FF">
      <w:pPr>
        <w:pStyle w:val="Heading3"/>
        <w:rPr>
          <w:lang w:val="en-GB"/>
        </w:rPr>
      </w:pPr>
      <w:bookmarkStart w:id="27" w:name="_Toc97797744"/>
      <w:bookmarkStart w:id="28" w:name="_Toc131964514"/>
      <w:r>
        <w:rPr>
          <w:lang w:val="en-GB"/>
        </w:rPr>
        <w:t>Description</w:t>
      </w:r>
      <w:bookmarkEnd w:id="27"/>
      <w:bookmarkEnd w:id="28"/>
    </w:p>
    <w:p w14:paraId="39BE911B" w14:textId="0BB91022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book item is the physical object of a book. This </w:t>
      </w:r>
      <w:r w:rsidR="00492CDD">
        <w:rPr>
          <w:lang w:val="en-GB"/>
        </w:rPr>
        <w:t>can be used to loan to members of the library system.</w:t>
      </w:r>
    </w:p>
    <w:p w14:paraId="61430178" w14:textId="4782767F" w:rsidR="005919FF" w:rsidRDefault="005919FF" w:rsidP="005919FF">
      <w:pPr>
        <w:jc w:val="left"/>
        <w:rPr>
          <w:lang w:val="en-GB"/>
        </w:rPr>
      </w:pPr>
    </w:p>
    <w:p w14:paraId="629C4C95" w14:textId="77777777" w:rsidR="005919FF" w:rsidRDefault="005919FF" w:rsidP="005919FF">
      <w:pPr>
        <w:pStyle w:val="Heading2"/>
        <w:rPr>
          <w:lang w:val="en-GB"/>
        </w:rPr>
      </w:pPr>
      <w:bookmarkStart w:id="29" w:name="_Toc97797747"/>
      <w:bookmarkStart w:id="30" w:name="_Toc131964515"/>
      <w:r>
        <w:rPr>
          <w:lang w:val="en-GB"/>
        </w:rPr>
        <w:t>Loan item</w:t>
      </w:r>
      <w:bookmarkEnd w:id="29"/>
      <w:bookmarkEnd w:id="30"/>
    </w:p>
    <w:p w14:paraId="2132D0DD" w14:textId="77777777" w:rsidR="005919FF" w:rsidRDefault="005919FF" w:rsidP="005919FF">
      <w:pPr>
        <w:pStyle w:val="Heading3"/>
        <w:rPr>
          <w:lang w:val="en-GB"/>
        </w:rPr>
      </w:pPr>
      <w:bookmarkStart w:id="31" w:name="_Toc97797748"/>
      <w:bookmarkStart w:id="32" w:name="_Toc131964516"/>
      <w:r>
        <w:rPr>
          <w:lang w:val="en-GB"/>
        </w:rPr>
        <w:t>Description</w:t>
      </w:r>
      <w:bookmarkEnd w:id="31"/>
      <w:bookmarkEnd w:id="32"/>
    </w:p>
    <w:p w14:paraId="358374DE" w14:textId="77777777" w:rsidR="005919FF" w:rsidRPr="00595CEC" w:rsidRDefault="005919FF" w:rsidP="005919FF">
      <w:pPr>
        <w:rPr>
          <w:lang w:val="en-GB"/>
        </w:rPr>
      </w:pPr>
      <w:r>
        <w:rPr>
          <w:lang w:val="en-GB"/>
        </w:rPr>
        <w:t xml:space="preserve">The loan item will describe a connection between a member and the book item that has been loaned to the member. </w:t>
      </w:r>
    </w:p>
    <w:p w14:paraId="5B56D590" w14:textId="03C36B89" w:rsidR="005919FF" w:rsidRDefault="005919FF" w:rsidP="005919FF">
      <w:pPr>
        <w:jc w:val="left"/>
        <w:rPr>
          <w:lang w:val="en-GB"/>
        </w:rPr>
      </w:pPr>
    </w:p>
    <w:p w14:paraId="2D4BEF13" w14:textId="77777777" w:rsidR="005919FF" w:rsidRDefault="005919FF" w:rsidP="005919FF">
      <w:pPr>
        <w:pStyle w:val="Heading2"/>
        <w:rPr>
          <w:lang w:val="en-GB"/>
        </w:rPr>
      </w:pPr>
      <w:bookmarkStart w:id="33" w:name="_Toc97797751"/>
      <w:bookmarkStart w:id="34" w:name="_Toc131964517"/>
      <w:r>
        <w:rPr>
          <w:lang w:val="en-GB"/>
        </w:rPr>
        <w:t>Person</w:t>
      </w:r>
      <w:bookmarkEnd w:id="33"/>
      <w:bookmarkEnd w:id="34"/>
    </w:p>
    <w:p w14:paraId="551F65BF" w14:textId="77777777" w:rsidR="005919FF" w:rsidRDefault="005919FF" w:rsidP="005919FF">
      <w:pPr>
        <w:pStyle w:val="Heading3"/>
        <w:rPr>
          <w:lang w:val="en-GB"/>
        </w:rPr>
      </w:pPr>
      <w:bookmarkStart w:id="35" w:name="_Toc97797752"/>
      <w:bookmarkStart w:id="36" w:name="_Toc131964518"/>
      <w:r>
        <w:rPr>
          <w:lang w:val="en-GB"/>
        </w:rPr>
        <w:t>Description</w:t>
      </w:r>
      <w:bookmarkEnd w:id="35"/>
      <w:bookmarkEnd w:id="36"/>
    </w:p>
    <w:p w14:paraId="3262C210" w14:textId="7B011B4A" w:rsidR="005919FF" w:rsidRDefault="005919FF" w:rsidP="005919FF">
      <w:pPr>
        <w:rPr>
          <w:lang w:val="en-GB"/>
        </w:rPr>
      </w:pPr>
      <w:r>
        <w:rPr>
          <w:lang w:val="en-GB"/>
        </w:rPr>
        <w:t>This is a base for both the Library Admin and the Member. This will contain basic information used in the derived objects.</w:t>
      </w:r>
    </w:p>
    <w:p w14:paraId="11BBA31A" w14:textId="7480F2BF" w:rsidR="005919FF" w:rsidRDefault="005919FF" w:rsidP="005919FF">
      <w:pPr>
        <w:jc w:val="left"/>
        <w:rPr>
          <w:lang w:val="en-GB"/>
        </w:rPr>
      </w:pPr>
    </w:p>
    <w:p w14:paraId="666CD444" w14:textId="77777777" w:rsidR="005919FF" w:rsidRDefault="005919FF" w:rsidP="005919FF">
      <w:pPr>
        <w:pStyle w:val="Heading2"/>
        <w:rPr>
          <w:lang w:val="en-GB"/>
        </w:rPr>
      </w:pPr>
      <w:bookmarkStart w:id="37" w:name="_Toc97797755"/>
      <w:bookmarkStart w:id="38" w:name="_Toc131964519"/>
      <w:r>
        <w:rPr>
          <w:lang w:val="en-GB"/>
        </w:rPr>
        <w:lastRenderedPageBreak/>
        <w:t>Library admin</w:t>
      </w:r>
      <w:bookmarkEnd w:id="37"/>
      <w:bookmarkEnd w:id="38"/>
    </w:p>
    <w:p w14:paraId="78181AE7" w14:textId="7A9AB4F7" w:rsidR="005919FF" w:rsidRDefault="005919FF" w:rsidP="005919FF">
      <w:pPr>
        <w:pStyle w:val="Heading3"/>
        <w:rPr>
          <w:lang w:val="en-GB"/>
        </w:rPr>
      </w:pPr>
      <w:bookmarkStart w:id="39" w:name="_Toc97797756"/>
      <w:bookmarkStart w:id="40" w:name="_Toc131964520"/>
      <w:r>
        <w:rPr>
          <w:lang w:val="en-GB"/>
        </w:rPr>
        <w:t>Description</w:t>
      </w:r>
      <w:bookmarkEnd w:id="39"/>
      <w:bookmarkEnd w:id="40"/>
    </w:p>
    <w:p w14:paraId="1C1D50EF" w14:textId="244F544C" w:rsidR="00F2017E" w:rsidRPr="00F2017E" w:rsidRDefault="00F2017E" w:rsidP="00F2017E">
      <w:pPr>
        <w:rPr>
          <w:lang w:val="en-GB"/>
        </w:rPr>
      </w:pPr>
      <w:r>
        <w:rPr>
          <w:lang w:val="en-GB"/>
        </w:rPr>
        <w:t>This is the administrator of the public library system. This user has a higher privilege level and can manage the system.</w:t>
      </w:r>
    </w:p>
    <w:p w14:paraId="1F3514AD" w14:textId="11ED75D0" w:rsidR="005919FF" w:rsidRDefault="005919FF" w:rsidP="005919FF">
      <w:pPr>
        <w:jc w:val="left"/>
        <w:rPr>
          <w:lang w:val="en-GB"/>
        </w:rPr>
      </w:pPr>
    </w:p>
    <w:p w14:paraId="5266FB07" w14:textId="77777777" w:rsidR="005919FF" w:rsidRDefault="005919FF" w:rsidP="005919FF">
      <w:pPr>
        <w:pStyle w:val="Heading2"/>
        <w:rPr>
          <w:lang w:val="en-GB"/>
        </w:rPr>
      </w:pPr>
      <w:bookmarkStart w:id="41" w:name="_Toc97797759"/>
      <w:bookmarkStart w:id="42" w:name="_Toc131964521"/>
      <w:r>
        <w:rPr>
          <w:lang w:val="en-GB"/>
        </w:rPr>
        <w:t>Member</w:t>
      </w:r>
      <w:bookmarkEnd w:id="41"/>
      <w:bookmarkEnd w:id="42"/>
    </w:p>
    <w:p w14:paraId="36D07170" w14:textId="29F8BC2B" w:rsidR="005919FF" w:rsidRDefault="005919FF" w:rsidP="00F47957">
      <w:pPr>
        <w:pStyle w:val="Heading3"/>
        <w:rPr>
          <w:lang w:val="en-GB"/>
        </w:rPr>
      </w:pPr>
      <w:bookmarkStart w:id="43" w:name="_Toc97797760"/>
      <w:bookmarkStart w:id="44" w:name="_Toc131964522"/>
      <w:r>
        <w:rPr>
          <w:lang w:val="en-GB"/>
        </w:rPr>
        <w:t>Description</w:t>
      </w:r>
      <w:bookmarkEnd w:id="43"/>
      <w:bookmarkEnd w:id="44"/>
    </w:p>
    <w:p w14:paraId="465797E9" w14:textId="681D2A13" w:rsidR="00F47957" w:rsidRDefault="00AC7F8C" w:rsidP="00F47957">
      <w:pPr>
        <w:rPr>
          <w:lang w:val="en-GB"/>
        </w:rPr>
      </w:pPr>
      <w:r>
        <w:rPr>
          <w:lang w:val="en-GB"/>
        </w:rPr>
        <w:t xml:space="preserve">A member can loan book items, search for </w:t>
      </w:r>
      <w:proofErr w:type="gramStart"/>
      <w:r>
        <w:rPr>
          <w:lang w:val="en-GB"/>
        </w:rPr>
        <w:t>books</w:t>
      </w:r>
      <w:proofErr w:type="gramEnd"/>
      <w:r>
        <w:rPr>
          <w:lang w:val="en-GB"/>
        </w:rPr>
        <w:t xml:space="preserve"> and return loaned items. This user is created for customers of the library.</w:t>
      </w:r>
    </w:p>
    <w:p w14:paraId="5CD2EBC4" w14:textId="22ABA515" w:rsidR="00F47957" w:rsidRDefault="00F47957" w:rsidP="00F47957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726A874" w14:textId="011952E5" w:rsidR="006863EC" w:rsidRDefault="006863EC" w:rsidP="00F47957">
      <w:pPr>
        <w:rPr>
          <w:lang w:val="en-GB"/>
        </w:rPr>
      </w:pPr>
    </w:p>
    <w:p w14:paraId="62373FB8" w14:textId="697C2C0A" w:rsidR="00DE0322" w:rsidRDefault="006863EC" w:rsidP="00FD4E2F">
      <w:pPr>
        <w:pStyle w:val="Heading1"/>
        <w:rPr>
          <w:lang w:val="en-GB"/>
        </w:rPr>
      </w:pPr>
      <w:bookmarkStart w:id="45" w:name="_Toc131964523"/>
      <w:r>
        <w:rPr>
          <w:lang w:val="en-GB"/>
        </w:rPr>
        <w:t>Use Case diagrams</w:t>
      </w:r>
      <w:bookmarkEnd w:id="45"/>
    </w:p>
    <w:p w14:paraId="5BB26102" w14:textId="47683F71" w:rsidR="00DE0322" w:rsidRDefault="00DE0322" w:rsidP="00DE0322">
      <w:pPr>
        <w:pStyle w:val="Heading3"/>
        <w:rPr>
          <w:lang w:val="en-GB"/>
        </w:rPr>
      </w:pPr>
      <w:bookmarkStart w:id="46" w:name="_Toc131964524"/>
      <w:r>
        <w:rPr>
          <w:lang w:val="en-GB"/>
        </w:rPr>
        <w:t>Member use case</w:t>
      </w:r>
      <w:bookmarkEnd w:id="46"/>
    </w:p>
    <w:p w14:paraId="0556BF4D" w14:textId="76471020" w:rsidR="00DE0322" w:rsidRPr="00DE0322" w:rsidRDefault="00DE0322" w:rsidP="00DE032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794468" wp14:editId="06B203C3">
            <wp:extent cx="572262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D29C" w14:textId="7ED07A9E" w:rsidR="00DE0322" w:rsidRDefault="00DE032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EFCF856" w14:textId="12693753" w:rsidR="00DE0322" w:rsidRPr="00DE0322" w:rsidRDefault="00DE0322" w:rsidP="00DE0322">
      <w:pPr>
        <w:pStyle w:val="Heading3"/>
        <w:rPr>
          <w:lang w:val="en-GB"/>
        </w:rPr>
      </w:pPr>
      <w:bookmarkStart w:id="47" w:name="_Toc131964525"/>
      <w:r>
        <w:rPr>
          <w:lang w:val="en-GB"/>
        </w:rPr>
        <w:lastRenderedPageBreak/>
        <w:t>Admin use case</w:t>
      </w:r>
      <w:bookmarkEnd w:id="47"/>
    </w:p>
    <w:p w14:paraId="438DCC1F" w14:textId="3149405F" w:rsidR="006863EC" w:rsidRDefault="00DE0322" w:rsidP="007552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E91EA8" wp14:editId="02FB0B59">
            <wp:extent cx="5727700" cy="6426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AE8" w14:textId="55A019C5" w:rsidR="00034EB2" w:rsidRDefault="00034EB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A0984A9" w14:textId="294E13CC" w:rsidR="007E3DF5" w:rsidRDefault="00034EB2" w:rsidP="00034EB2">
      <w:pPr>
        <w:pStyle w:val="Heading1"/>
        <w:rPr>
          <w:lang w:val="en-GB"/>
        </w:rPr>
      </w:pPr>
      <w:bookmarkStart w:id="48" w:name="_Toc131964526"/>
      <w:r>
        <w:rPr>
          <w:lang w:val="en-GB"/>
        </w:rPr>
        <w:lastRenderedPageBreak/>
        <w:t>User manual</w:t>
      </w:r>
      <w:bookmarkEnd w:id="48"/>
    </w:p>
    <w:p w14:paraId="335A4756" w14:textId="182FA546" w:rsidR="00034EB2" w:rsidRDefault="00390FC7" w:rsidP="00390FC7">
      <w:pPr>
        <w:pStyle w:val="Heading2"/>
        <w:rPr>
          <w:lang w:val="en-GB"/>
        </w:rPr>
      </w:pPr>
      <w:bookmarkStart w:id="49" w:name="_Toc131964527"/>
      <w:r>
        <w:rPr>
          <w:lang w:val="en-GB"/>
        </w:rPr>
        <w:t>Login</w:t>
      </w:r>
      <w:bookmarkEnd w:id="49"/>
    </w:p>
    <w:p w14:paraId="76E42A85" w14:textId="37962F4E" w:rsidR="00390FC7" w:rsidRDefault="00A97C13" w:rsidP="00390FC7">
      <w:pPr>
        <w:rPr>
          <w:lang w:val="en-GB"/>
        </w:rPr>
      </w:pPr>
      <w:r>
        <w:rPr>
          <w:lang w:val="en-GB"/>
        </w:rPr>
        <w:t>Enter username and press enter, see screenshot below:</w:t>
      </w:r>
    </w:p>
    <w:p w14:paraId="624219DD" w14:textId="530F037E" w:rsidR="00A97C13" w:rsidRDefault="00A97C13" w:rsidP="00390FC7">
      <w:pPr>
        <w:rPr>
          <w:lang w:val="en-GB"/>
        </w:rPr>
      </w:pPr>
      <w:r w:rsidRPr="00A97C13">
        <w:rPr>
          <w:noProof/>
          <w:lang w:val="en-GB"/>
        </w:rPr>
        <w:drawing>
          <wp:inline distT="0" distB="0" distL="0" distR="0" wp14:anchorId="4CCD8B20" wp14:editId="045F3208">
            <wp:extent cx="1228896" cy="209579"/>
            <wp:effectExtent l="0" t="0" r="9525" b="0"/>
            <wp:docPr id="19941747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E786" w14:textId="09820F99" w:rsidR="00A97C13" w:rsidRDefault="00A97C13" w:rsidP="00390FC7">
      <w:pPr>
        <w:rPr>
          <w:lang w:val="en-GB"/>
        </w:rPr>
      </w:pPr>
    </w:p>
    <w:p w14:paraId="5D9D145B" w14:textId="17A19190" w:rsidR="00A97C13" w:rsidRDefault="00A97C13" w:rsidP="00390FC7">
      <w:pPr>
        <w:rPr>
          <w:lang w:val="en-GB"/>
        </w:rPr>
      </w:pPr>
      <w:r>
        <w:rPr>
          <w:lang w:val="en-GB"/>
        </w:rPr>
        <w:t>Enter the password and press enter to enter the application, see screenshot below:</w:t>
      </w:r>
    </w:p>
    <w:p w14:paraId="35AF9C1F" w14:textId="5D2C48A8" w:rsidR="00A97C13" w:rsidRDefault="00A97C13" w:rsidP="00390FC7">
      <w:pPr>
        <w:rPr>
          <w:lang w:val="en-GB"/>
        </w:rPr>
      </w:pPr>
      <w:r w:rsidRPr="00A97C13">
        <w:rPr>
          <w:noProof/>
          <w:lang w:val="en-GB"/>
        </w:rPr>
        <w:drawing>
          <wp:inline distT="0" distB="0" distL="0" distR="0" wp14:anchorId="25422A7B" wp14:editId="76648653">
            <wp:extent cx="1600423" cy="438211"/>
            <wp:effectExtent l="0" t="0" r="0" b="0"/>
            <wp:docPr id="686236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A3B" w14:textId="11A15388" w:rsidR="00A97C13" w:rsidRDefault="00A97C13" w:rsidP="00390FC7">
      <w:pPr>
        <w:rPr>
          <w:lang w:val="en-GB"/>
        </w:rPr>
      </w:pPr>
      <w:r>
        <w:rPr>
          <w:lang w:val="en-GB"/>
        </w:rPr>
        <w:t>Main menu screenshot below:</w:t>
      </w:r>
    </w:p>
    <w:p w14:paraId="15B41128" w14:textId="3802E60D" w:rsidR="00A97C13" w:rsidRDefault="00A97C13" w:rsidP="00390FC7">
      <w:pPr>
        <w:rPr>
          <w:lang w:val="en-GB"/>
        </w:rPr>
      </w:pPr>
    </w:p>
    <w:p w14:paraId="6240553D" w14:textId="750E3E94" w:rsidR="00A97C13" w:rsidRDefault="00A97C13" w:rsidP="00390FC7">
      <w:pPr>
        <w:rPr>
          <w:lang w:val="en-GB"/>
        </w:rPr>
      </w:pPr>
      <w:r w:rsidRPr="00A97C13">
        <w:rPr>
          <w:noProof/>
          <w:lang w:val="en-GB"/>
        </w:rPr>
        <w:drawing>
          <wp:inline distT="0" distB="0" distL="0" distR="0" wp14:anchorId="400E857C" wp14:editId="0823B6E6">
            <wp:extent cx="2124371" cy="1533739"/>
            <wp:effectExtent l="0" t="0" r="9525" b="9525"/>
            <wp:docPr id="6563380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8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9199" w14:textId="59289E1E" w:rsidR="00A97C13" w:rsidRDefault="00EA7FF1" w:rsidP="00EA7FF1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2843FE0F" w14:textId="4B0E0465" w:rsidR="00A97C13" w:rsidRDefault="004E4504" w:rsidP="004E4504">
      <w:pPr>
        <w:pStyle w:val="Heading2"/>
        <w:rPr>
          <w:lang w:val="en-GB"/>
        </w:rPr>
      </w:pPr>
      <w:bookmarkStart w:id="50" w:name="_Toc131964528"/>
      <w:r>
        <w:rPr>
          <w:lang w:val="en-GB"/>
        </w:rPr>
        <w:lastRenderedPageBreak/>
        <w:t>Managing members</w:t>
      </w:r>
      <w:bookmarkEnd w:id="50"/>
    </w:p>
    <w:p w14:paraId="73CB85BB" w14:textId="7ADEDBD7" w:rsidR="004E4504" w:rsidRDefault="004E4504" w:rsidP="004E4504">
      <w:pPr>
        <w:rPr>
          <w:lang w:val="en-GB"/>
        </w:rPr>
      </w:pPr>
      <w:r>
        <w:rPr>
          <w:lang w:val="en-GB"/>
        </w:rPr>
        <w:t>From the main menu select the option 0 and press enter to go to the member management menu, see screenshot below:</w:t>
      </w:r>
    </w:p>
    <w:p w14:paraId="3C98D3AD" w14:textId="52A4CA74" w:rsidR="004E4504" w:rsidRDefault="004E4504" w:rsidP="004E4504">
      <w:pPr>
        <w:rPr>
          <w:lang w:val="en-GB"/>
        </w:rPr>
      </w:pPr>
      <w:r w:rsidRPr="004E4504">
        <w:rPr>
          <w:noProof/>
          <w:lang w:val="en-GB"/>
        </w:rPr>
        <w:drawing>
          <wp:inline distT="0" distB="0" distL="0" distR="0" wp14:anchorId="4C750182" wp14:editId="3FC7C014">
            <wp:extent cx="3343742" cy="1552792"/>
            <wp:effectExtent l="0" t="0" r="9525" b="9525"/>
            <wp:docPr id="14412461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46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AE04" w14:textId="36DB9C2E" w:rsidR="004E4504" w:rsidRDefault="004E4504" w:rsidP="004E4504">
      <w:pPr>
        <w:rPr>
          <w:lang w:val="en-GB"/>
        </w:rPr>
      </w:pPr>
    </w:p>
    <w:p w14:paraId="22036A8D" w14:textId="79ACCE53" w:rsidR="004E4504" w:rsidRDefault="00EA7FF1" w:rsidP="00EA7FF1">
      <w:pPr>
        <w:pStyle w:val="Heading3"/>
        <w:rPr>
          <w:lang w:val="en-GB"/>
        </w:rPr>
      </w:pPr>
      <w:bookmarkStart w:id="51" w:name="_Toc131964529"/>
      <w:r>
        <w:rPr>
          <w:lang w:val="en-GB"/>
        </w:rPr>
        <w:t>Get all members</w:t>
      </w:r>
      <w:bookmarkEnd w:id="51"/>
    </w:p>
    <w:p w14:paraId="05DEF180" w14:textId="111D9DED" w:rsidR="00EA7FF1" w:rsidRDefault="00EA7FF1" w:rsidP="00EA7FF1">
      <w:pPr>
        <w:rPr>
          <w:lang w:val="en-GB"/>
        </w:rPr>
      </w:pPr>
      <w:r>
        <w:rPr>
          <w:lang w:val="en-GB"/>
        </w:rPr>
        <w:t xml:space="preserve">From the member management menu, select 0 and press enter to </w:t>
      </w:r>
      <w:r>
        <w:rPr>
          <w:lang w:val="en-GB"/>
        </w:rPr>
        <w:tab/>
        <w:t>retrieve the list of all members, see screenshot below:</w:t>
      </w:r>
    </w:p>
    <w:p w14:paraId="16A63A4C" w14:textId="0B36B5C3" w:rsidR="00EA7FF1" w:rsidRDefault="00EA7FF1" w:rsidP="00EA7FF1">
      <w:pPr>
        <w:rPr>
          <w:lang w:val="en-GB"/>
        </w:rPr>
      </w:pPr>
      <w:r w:rsidRPr="00EA7FF1">
        <w:rPr>
          <w:noProof/>
          <w:lang w:val="en-GB"/>
        </w:rPr>
        <w:drawing>
          <wp:inline distT="0" distB="0" distL="0" distR="0" wp14:anchorId="4CE7BABA" wp14:editId="70F356F2">
            <wp:extent cx="4182059" cy="1428949"/>
            <wp:effectExtent l="0" t="0" r="9525" b="0"/>
            <wp:docPr id="7202414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1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A7A" w14:textId="77777777" w:rsidR="00EA7FF1" w:rsidRDefault="00EA7FF1" w:rsidP="00EA7FF1">
      <w:pPr>
        <w:rPr>
          <w:lang w:val="en-GB"/>
        </w:rPr>
      </w:pPr>
    </w:p>
    <w:p w14:paraId="30ADAD3F" w14:textId="1D3812E0" w:rsidR="00EA7FF1" w:rsidRDefault="00EA7FF1" w:rsidP="00EA7FF1">
      <w:pPr>
        <w:pStyle w:val="Heading3"/>
        <w:rPr>
          <w:lang w:val="en-GB"/>
        </w:rPr>
      </w:pPr>
      <w:bookmarkStart w:id="52" w:name="_Toc131964530"/>
      <w:r>
        <w:rPr>
          <w:lang w:val="en-GB"/>
        </w:rPr>
        <w:t>Add new member</w:t>
      </w:r>
      <w:bookmarkEnd w:id="52"/>
    </w:p>
    <w:p w14:paraId="1F895A2B" w14:textId="63D7DBFA" w:rsidR="00EA7FF1" w:rsidRDefault="00EA7FF1" w:rsidP="00EA7FF1">
      <w:pPr>
        <w:rPr>
          <w:lang w:val="en-GB"/>
        </w:rPr>
      </w:pPr>
      <w:r>
        <w:rPr>
          <w:lang w:val="en-GB"/>
        </w:rPr>
        <w:t>From the member management menu, press option 1 and press enter to begin adding a new member, see screenshot below:</w:t>
      </w:r>
    </w:p>
    <w:p w14:paraId="200EA7AA" w14:textId="0DA796A8" w:rsidR="00EA7FF1" w:rsidRDefault="00EA7FF1" w:rsidP="00EA7FF1">
      <w:pPr>
        <w:rPr>
          <w:lang w:val="en-GB"/>
        </w:rPr>
      </w:pPr>
      <w:r w:rsidRPr="00EA7FF1">
        <w:rPr>
          <w:noProof/>
          <w:lang w:val="en-GB"/>
        </w:rPr>
        <w:drawing>
          <wp:inline distT="0" distB="0" distL="0" distR="0" wp14:anchorId="714B67B8" wp14:editId="74D702FD">
            <wp:extent cx="2067213" cy="733527"/>
            <wp:effectExtent l="0" t="0" r="9525" b="9525"/>
            <wp:docPr id="139851341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13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D07" w14:textId="77777777" w:rsidR="00EA7FF1" w:rsidRDefault="00EA7FF1" w:rsidP="00EA7FF1">
      <w:pPr>
        <w:rPr>
          <w:lang w:val="en-GB"/>
        </w:rPr>
      </w:pPr>
    </w:p>
    <w:p w14:paraId="750B33BD" w14:textId="58A530FA" w:rsidR="00EA7FF1" w:rsidRDefault="00EA7FF1" w:rsidP="00EA7FF1">
      <w:pPr>
        <w:rPr>
          <w:lang w:val="en-GB"/>
        </w:rPr>
      </w:pPr>
      <w:r>
        <w:rPr>
          <w:lang w:val="en-GB"/>
        </w:rPr>
        <w:t>After this, fill in the data fields and press enter after filling the fields</w:t>
      </w:r>
    </w:p>
    <w:p w14:paraId="540812B4" w14:textId="37442723" w:rsidR="00EA7FF1" w:rsidRDefault="00EA7FF1" w:rsidP="00EA7FF1">
      <w:pPr>
        <w:rPr>
          <w:lang w:val="en-GB"/>
        </w:rPr>
      </w:pPr>
      <w:r w:rsidRPr="00EA7FF1">
        <w:rPr>
          <w:noProof/>
          <w:lang w:val="en-GB"/>
        </w:rPr>
        <w:drawing>
          <wp:inline distT="0" distB="0" distL="0" distR="0" wp14:anchorId="4C9E4859" wp14:editId="6F4A67FA">
            <wp:extent cx="3210373" cy="1362265"/>
            <wp:effectExtent l="0" t="0" r="9525" b="9525"/>
            <wp:docPr id="6066483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8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A6D" w14:textId="0BB04F1E" w:rsidR="00EA7FF1" w:rsidRDefault="00EA7FF1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5D7EB5F" w14:textId="38154DBE" w:rsidR="00EA7FF1" w:rsidRDefault="00851F80" w:rsidP="00851F80">
      <w:pPr>
        <w:pStyle w:val="Heading3"/>
        <w:rPr>
          <w:lang w:val="en-GB"/>
        </w:rPr>
      </w:pPr>
      <w:bookmarkStart w:id="53" w:name="_Toc131964531"/>
      <w:r>
        <w:rPr>
          <w:lang w:val="en-GB"/>
        </w:rPr>
        <w:lastRenderedPageBreak/>
        <w:t>Edit member</w:t>
      </w:r>
      <w:bookmarkEnd w:id="53"/>
    </w:p>
    <w:p w14:paraId="35D66177" w14:textId="51FCC147" w:rsidR="00851F80" w:rsidRDefault="00851F80" w:rsidP="00851F80">
      <w:pPr>
        <w:rPr>
          <w:lang w:val="en-GB"/>
        </w:rPr>
      </w:pPr>
      <w:r>
        <w:rPr>
          <w:lang w:val="en-GB"/>
        </w:rPr>
        <w:t>From the member management menu, press option 2 and press enter to begin editing an existing member, see screenshot below:</w:t>
      </w:r>
    </w:p>
    <w:p w14:paraId="4F5CC110" w14:textId="331A1B0A" w:rsidR="00851F80" w:rsidRDefault="005C6BCC" w:rsidP="00851F80">
      <w:pPr>
        <w:rPr>
          <w:lang w:val="en-GB"/>
        </w:rPr>
      </w:pPr>
      <w:r w:rsidRPr="005C6BCC">
        <w:rPr>
          <w:noProof/>
          <w:lang w:val="en-GB"/>
        </w:rPr>
        <w:drawing>
          <wp:inline distT="0" distB="0" distL="0" distR="0" wp14:anchorId="0B8C1BE3" wp14:editId="1916915C">
            <wp:extent cx="4077269" cy="1581371"/>
            <wp:effectExtent l="0" t="0" r="0" b="0"/>
            <wp:docPr id="11052699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99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EBE5" w14:textId="77777777" w:rsidR="005C6BCC" w:rsidRDefault="005C6BCC" w:rsidP="00851F80">
      <w:pPr>
        <w:rPr>
          <w:lang w:val="en-GB"/>
        </w:rPr>
      </w:pPr>
    </w:p>
    <w:p w14:paraId="01ED4A39" w14:textId="3DE00208" w:rsidR="005C6BCC" w:rsidRDefault="005C6BCC" w:rsidP="00851F80">
      <w:pPr>
        <w:rPr>
          <w:lang w:val="en-GB"/>
        </w:rPr>
      </w:pPr>
      <w:r>
        <w:rPr>
          <w:lang w:val="en-GB"/>
        </w:rPr>
        <w:t>After this the user can select to either modify a field, by pressing y and enter, or to skip to the next field by pressing enter, see screenshot below:</w:t>
      </w:r>
    </w:p>
    <w:p w14:paraId="761D24F3" w14:textId="13786F62" w:rsidR="005C6BCC" w:rsidRDefault="005C6BCC" w:rsidP="00851F80">
      <w:pPr>
        <w:rPr>
          <w:lang w:val="en-GB"/>
        </w:rPr>
      </w:pPr>
      <w:r w:rsidRPr="005C6BCC">
        <w:rPr>
          <w:noProof/>
          <w:lang w:val="en-GB"/>
        </w:rPr>
        <w:drawing>
          <wp:inline distT="0" distB="0" distL="0" distR="0" wp14:anchorId="0E55C331" wp14:editId="0B2DF84F">
            <wp:extent cx="4696480" cy="581106"/>
            <wp:effectExtent l="0" t="0" r="8890" b="9525"/>
            <wp:docPr id="21178273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27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D79" w14:textId="77777777" w:rsidR="005C6BCC" w:rsidRDefault="005C6BCC" w:rsidP="00851F80">
      <w:pPr>
        <w:rPr>
          <w:lang w:val="en-GB"/>
        </w:rPr>
      </w:pPr>
    </w:p>
    <w:p w14:paraId="67EED204" w14:textId="315A96B4" w:rsidR="005C6BCC" w:rsidRDefault="005C6BCC" w:rsidP="00851F80">
      <w:pPr>
        <w:rPr>
          <w:lang w:val="en-GB"/>
        </w:rPr>
      </w:pPr>
      <w:r>
        <w:rPr>
          <w:lang w:val="en-GB"/>
        </w:rPr>
        <w:t>At the end of all inputs the user is required to confirm the modification by pressing y and enter or only enter to cancel the modifications.</w:t>
      </w:r>
    </w:p>
    <w:p w14:paraId="6C6F7998" w14:textId="6B15451D" w:rsidR="005C6BCC" w:rsidRDefault="005C6BCC" w:rsidP="00851F80">
      <w:pPr>
        <w:rPr>
          <w:lang w:val="en-GB"/>
        </w:rPr>
      </w:pPr>
      <w:r w:rsidRPr="005C6BCC">
        <w:rPr>
          <w:noProof/>
          <w:lang w:val="en-GB"/>
        </w:rPr>
        <w:drawing>
          <wp:inline distT="0" distB="0" distL="0" distR="0" wp14:anchorId="2A095CB4" wp14:editId="44361FE9">
            <wp:extent cx="5106113" cy="1057423"/>
            <wp:effectExtent l="0" t="0" r="0" b="9525"/>
            <wp:docPr id="1643447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472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AE7" w14:textId="77777777" w:rsidR="005C6BCC" w:rsidRDefault="005C6BCC" w:rsidP="00851F80">
      <w:pPr>
        <w:rPr>
          <w:lang w:val="en-GB"/>
        </w:rPr>
      </w:pPr>
    </w:p>
    <w:p w14:paraId="5E51E27F" w14:textId="2DC1915E" w:rsidR="005C6BCC" w:rsidRDefault="005C6BCC" w:rsidP="00851F80">
      <w:pPr>
        <w:rPr>
          <w:lang w:val="en-GB"/>
        </w:rPr>
      </w:pPr>
      <w:r>
        <w:rPr>
          <w:lang w:val="en-GB"/>
        </w:rPr>
        <w:t>After this the member will be modified, see screenshot below:</w:t>
      </w:r>
    </w:p>
    <w:p w14:paraId="73C8D242" w14:textId="2E8FA263" w:rsidR="005C6BCC" w:rsidRDefault="005C6BCC" w:rsidP="00851F80">
      <w:pPr>
        <w:rPr>
          <w:lang w:val="en-GB"/>
        </w:rPr>
      </w:pPr>
      <w:r w:rsidRPr="005C6BCC">
        <w:rPr>
          <w:noProof/>
          <w:lang w:val="en-GB"/>
        </w:rPr>
        <w:drawing>
          <wp:inline distT="0" distB="0" distL="0" distR="0" wp14:anchorId="575586CE" wp14:editId="07217AAF">
            <wp:extent cx="4410691" cy="1552792"/>
            <wp:effectExtent l="0" t="0" r="9525" b="9525"/>
            <wp:docPr id="12192221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22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484" w14:textId="3F3A0B1E" w:rsidR="005C6BCC" w:rsidRDefault="005C6BCC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1412DDA" w14:textId="77777777" w:rsidR="005C6BCC" w:rsidRDefault="005C6BCC" w:rsidP="005C6BCC">
      <w:pPr>
        <w:pStyle w:val="Heading3"/>
        <w:rPr>
          <w:lang w:val="en-GB"/>
        </w:rPr>
      </w:pPr>
      <w:bookmarkStart w:id="54" w:name="_Toc131964532"/>
      <w:r>
        <w:rPr>
          <w:lang w:val="en-GB"/>
        </w:rPr>
        <w:lastRenderedPageBreak/>
        <w:t>Delete member</w:t>
      </w:r>
      <w:bookmarkEnd w:id="54"/>
    </w:p>
    <w:p w14:paraId="0C88CCF4" w14:textId="74058997" w:rsidR="005C6BCC" w:rsidRDefault="005C6BCC" w:rsidP="005C6BCC">
      <w:pPr>
        <w:rPr>
          <w:lang w:val="en-GB"/>
        </w:rPr>
      </w:pPr>
      <w:r>
        <w:rPr>
          <w:lang w:val="en-GB"/>
        </w:rPr>
        <w:t>From the member management menu, press option 3 and press enter to begin deleting an existing member, see screenshot below:</w:t>
      </w:r>
    </w:p>
    <w:p w14:paraId="026D9E0A" w14:textId="7EF400CA" w:rsidR="005C6BCC" w:rsidRDefault="00A74263" w:rsidP="005C6BCC">
      <w:pPr>
        <w:rPr>
          <w:lang w:val="en-GB"/>
        </w:rPr>
      </w:pPr>
      <w:r w:rsidRPr="00A74263">
        <w:rPr>
          <w:noProof/>
          <w:lang w:val="en-GB"/>
        </w:rPr>
        <w:drawing>
          <wp:inline distT="0" distB="0" distL="0" distR="0" wp14:anchorId="71CF5026" wp14:editId="3942AAEE">
            <wp:extent cx="4315427" cy="1943371"/>
            <wp:effectExtent l="0" t="0" r="9525" b="0"/>
            <wp:docPr id="16166940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940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D3FE" w14:textId="77777777" w:rsidR="00A74263" w:rsidRDefault="00A74263" w:rsidP="005C6BCC">
      <w:pPr>
        <w:rPr>
          <w:lang w:val="en-GB"/>
        </w:rPr>
      </w:pPr>
    </w:p>
    <w:p w14:paraId="36ECB2E2" w14:textId="0F44F7FE" w:rsidR="00A74263" w:rsidRDefault="00A74263" w:rsidP="005C6BCC">
      <w:pPr>
        <w:rPr>
          <w:lang w:val="en-GB"/>
        </w:rPr>
      </w:pPr>
      <w:r>
        <w:rPr>
          <w:lang w:val="en-GB"/>
        </w:rPr>
        <w:t>After selecting the user to delete the user is required to confirm the action by pressing y and enter, or to cancel it with only pressing enter, see screenshot below:</w:t>
      </w:r>
    </w:p>
    <w:p w14:paraId="3615FD09" w14:textId="6DF54C96" w:rsidR="00A74263" w:rsidRDefault="00A74263" w:rsidP="005C6BCC">
      <w:pPr>
        <w:rPr>
          <w:lang w:val="en-GB"/>
        </w:rPr>
      </w:pPr>
      <w:r w:rsidRPr="00A74263">
        <w:rPr>
          <w:noProof/>
          <w:lang w:val="en-GB"/>
        </w:rPr>
        <w:drawing>
          <wp:inline distT="0" distB="0" distL="0" distR="0" wp14:anchorId="7688186A" wp14:editId="5E1D9982">
            <wp:extent cx="4305901" cy="1667108"/>
            <wp:effectExtent l="0" t="0" r="0" b="9525"/>
            <wp:docPr id="52978916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91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565" w14:textId="77777777" w:rsidR="00A74263" w:rsidRDefault="00A74263" w:rsidP="005C6BCC">
      <w:pPr>
        <w:rPr>
          <w:lang w:val="en-GB"/>
        </w:rPr>
      </w:pPr>
    </w:p>
    <w:p w14:paraId="3ABDB195" w14:textId="25DABED3" w:rsidR="00A74263" w:rsidRDefault="00A74263" w:rsidP="005C6BCC">
      <w:pPr>
        <w:rPr>
          <w:lang w:val="en-GB"/>
        </w:rPr>
      </w:pPr>
      <w:r>
        <w:rPr>
          <w:lang w:val="en-GB"/>
        </w:rPr>
        <w:t>After this the member is deleted, see screenshot below:</w:t>
      </w:r>
    </w:p>
    <w:p w14:paraId="0BE047AD" w14:textId="04EA0BE8" w:rsidR="00A74263" w:rsidRDefault="00A74263" w:rsidP="005C6BCC">
      <w:pPr>
        <w:rPr>
          <w:lang w:val="en-GB"/>
        </w:rPr>
      </w:pPr>
      <w:r w:rsidRPr="00A74263">
        <w:rPr>
          <w:noProof/>
          <w:lang w:val="en-GB"/>
        </w:rPr>
        <w:drawing>
          <wp:inline distT="0" distB="0" distL="0" distR="0" wp14:anchorId="21D787D8" wp14:editId="648324A9">
            <wp:extent cx="4105848" cy="1495634"/>
            <wp:effectExtent l="0" t="0" r="0" b="9525"/>
            <wp:docPr id="20125622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22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B9F" w14:textId="42842136" w:rsidR="00A74263" w:rsidRDefault="00A74263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9718FAB" w14:textId="65B0B14C" w:rsidR="00AF2F12" w:rsidRDefault="0007548E" w:rsidP="0098415E">
      <w:pPr>
        <w:pStyle w:val="Heading3"/>
        <w:rPr>
          <w:lang w:val="en-GB"/>
        </w:rPr>
      </w:pPr>
      <w:bookmarkStart w:id="55" w:name="_Toc131964533"/>
      <w:r>
        <w:rPr>
          <w:lang w:val="en-GB"/>
        </w:rPr>
        <w:lastRenderedPageBreak/>
        <w:t xml:space="preserve">Member </w:t>
      </w:r>
      <w:r w:rsidR="00AF2F12">
        <w:rPr>
          <w:lang w:val="en-GB"/>
        </w:rPr>
        <w:t>import</w:t>
      </w:r>
      <w:r>
        <w:rPr>
          <w:lang w:val="en-GB"/>
        </w:rPr>
        <w:t xml:space="preserve"> </w:t>
      </w:r>
      <w:r w:rsidR="005819C1">
        <w:rPr>
          <w:lang w:val="en-GB"/>
        </w:rPr>
        <w:t>file requirements</w:t>
      </w:r>
      <w:bookmarkEnd w:id="55"/>
    </w:p>
    <w:p w14:paraId="78A5BF26" w14:textId="4ACE2096" w:rsidR="0007548E" w:rsidRDefault="0007548E" w:rsidP="00AF2F12">
      <w:pPr>
        <w:rPr>
          <w:lang w:val="en-GB"/>
        </w:rPr>
      </w:pPr>
      <w:r>
        <w:rPr>
          <w:lang w:val="en-GB"/>
        </w:rPr>
        <w:t>File requirements:</w:t>
      </w:r>
    </w:p>
    <w:p w14:paraId="60C4F83A" w14:textId="0D08C871" w:rsidR="0007548E" w:rsidRPr="0007548E" w:rsidRDefault="0007548E" w:rsidP="000754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File extension: .csv</w:t>
      </w:r>
    </w:p>
    <w:p w14:paraId="6B20FB18" w14:textId="3C3F12C4" w:rsidR="0007548E" w:rsidRDefault="0007548E" w:rsidP="000754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Location relative to PLS.py </w:t>
      </w:r>
      <w:proofErr w:type="gramStart"/>
      <w:r>
        <w:rPr>
          <w:lang w:val="en-GB"/>
        </w:rPr>
        <w:t>is:</w:t>
      </w:r>
      <w:proofErr w:type="gramEnd"/>
      <w:r>
        <w:rPr>
          <w:lang w:val="en-GB"/>
        </w:rPr>
        <w:t xml:space="preserve"> </w:t>
      </w:r>
      <w:r w:rsidRPr="0007548E">
        <w:rPr>
          <w:lang w:val="en-GB"/>
        </w:rPr>
        <w:t>data/import.</w:t>
      </w:r>
    </w:p>
    <w:p w14:paraId="61D1566A" w14:textId="2CE63F10" w:rsidR="00635BBA" w:rsidRDefault="005819C1" w:rsidP="0007548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</w:t>
      </w:r>
      <w:r w:rsidR="00635BBA">
        <w:rPr>
          <w:lang w:val="en-GB"/>
        </w:rPr>
        <w:t>ontents</w:t>
      </w:r>
      <w:r w:rsidR="007E2A83">
        <w:rPr>
          <w:lang w:val="en-GB"/>
        </w:rPr>
        <w:t xml:space="preserve"> format example</w:t>
      </w:r>
      <w:r>
        <w:rPr>
          <w:lang w:val="en-GB"/>
        </w:rPr>
        <w:t>:</w:t>
      </w:r>
    </w:p>
    <w:p w14:paraId="032F0041" w14:textId="77777777" w:rsidR="005819C1" w:rsidRPr="005819C1" w:rsidRDefault="005819C1" w:rsidP="005819C1">
      <w:pPr>
        <w:pStyle w:val="ListParagraph"/>
        <w:rPr>
          <w:lang w:val="en-GB"/>
        </w:rPr>
      </w:pPr>
      <w:r w:rsidRPr="005819C1">
        <w:rPr>
          <w:lang w:val="en-GB"/>
        </w:rPr>
        <w:t>"</w:t>
      </w:r>
      <w:proofErr w:type="spellStart"/>
      <w:r w:rsidRPr="005819C1">
        <w:rPr>
          <w:lang w:val="en-GB"/>
        </w:rPr>
        <w:t>userid</w:t>
      </w:r>
      <w:proofErr w:type="spellEnd"/>
      <w:r w:rsidRPr="005819C1">
        <w:rPr>
          <w:lang w:val="en-GB"/>
        </w:rPr>
        <w:t>","</w:t>
      </w:r>
      <w:proofErr w:type="spellStart"/>
      <w:r w:rsidRPr="005819C1">
        <w:rPr>
          <w:lang w:val="en-GB"/>
        </w:rPr>
        <w:t>username","surname","age","password","role</w:t>
      </w:r>
      <w:proofErr w:type="spellEnd"/>
      <w:r w:rsidRPr="005819C1">
        <w:rPr>
          <w:lang w:val="en-GB"/>
        </w:rPr>
        <w:t>"</w:t>
      </w:r>
    </w:p>
    <w:p w14:paraId="3D296F5E" w14:textId="4013BEB6" w:rsidR="005819C1" w:rsidRPr="005819C1" w:rsidRDefault="005819C1" w:rsidP="005819C1">
      <w:pPr>
        <w:pStyle w:val="ListParagraph"/>
        <w:rPr>
          <w:lang w:val="en-GB"/>
        </w:rPr>
      </w:pPr>
      <w:r w:rsidRPr="005819C1">
        <w:rPr>
          <w:lang w:val="en-GB"/>
        </w:rPr>
        <w:t>1,"</w:t>
      </w:r>
      <w:r w:rsidR="001960AA">
        <w:rPr>
          <w:lang w:val="en-GB"/>
        </w:rPr>
        <w:t>t</w:t>
      </w:r>
      <w:r w:rsidRPr="005819C1">
        <w:rPr>
          <w:lang w:val="en-GB"/>
        </w:rPr>
        <w:t>obias","</w:t>
      </w:r>
      <w:r w:rsidR="001960AA">
        <w:rPr>
          <w:lang w:val="en-GB"/>
        </w:rPr>
        <w:t>r</w:t>
      </w:r>
      <w:r w:rsidRPr="005819C1">
        <w:rPr>
          <w:lang w:val="en-GB"/>
        </w:rPr>
        <w:t>oessingh","33","test123","member"</w:t>
      </w:r>
    </w:p>
    <w:p w14:paraId="79A23400" w14:textId="0FAC9621" w:rsidR="005819C1" w:rsidRPr="005819C1" w:rsidRDefault="005819C1" w:rsidP="005819C1">
      <w:pPr>
        <w:pStyle w:val="ListParagraph"/>
        <w:rPr>
          <w:lang w:val="en-GB"/>
        </w:rPr>
      </w:pPr>
      <w:r w:rsidRPr="005819C1">
        <w:rPr>
          <w:lang w:val="en-GB"/>
        </w:rPr>
        <w:t>2,"</w:t>
      </w:r>
      <w:r w:rsidR="001960AA">
        <w:rPr>
          <w:lang w:val="en-GB"/>
        </w:rPr>
        <w:t>m</w:t>
      </w:r>
      <w:r w:rsidRPr="005819C1">
        <w:rPr>
          <w:lang w:val="en-GB"/>
        </w:rPr>
        <w:t>ichael ","</w:t>
      </w:r>
      <w:r w:rsidR="001960AA">
        <w:rPr>
          <w:lang w:val="en-GB"/>
        </w:rPr>
        <w:t>h</w:t>
      </w:r>
      <w:r w:rsidRPr="005819C1">
        <w:rPr>
          <w:lang w:val="en-GB"/>
        </w:rPr>
        <w:t>eerkens","33","test123","member"</w:t>
      </w:r>
    </w:p>
    <w:p w14:paraId="6D2EFEB5" w14:textId="35D774C7" w:rsidR="005819C1" w:rsidRPr="0007548E" w:rsidRDefault="005819C1" w:rsidP="005819C1">
      <w:pPr>
        <w:pStyle w:val="ListParagraph"/>
        <w:rPr>
          <w:lang w:val="en-GB"/>
        </w:rPr>
      </w:pPr>
      <w:r w:rsidRPr="005819C1">
        <w:rPr>
          <w:lang w:val="en-GB"/>
        </w:rPr>
        <w:t>3,"</w:t>
      </w:r>
      <w:r w:rsidR="001960AA">
        <w:rPr>
          <w:lang w:val="en-GB"/>
        </w:rPr>
        <w:t>j</w:t>
      </w:r>
      <w:r w:rsidRPr="005819C1">
        <w:rPr>
          <w:lang w:val="en-GB"/>
        </w:rPr>
        <w:t>eremey ","</w:t>
      </w:r>
      <w:r w:rsidR="001960AA">
        <w:rPr>
          <w:lang w:val="en-GB"/>
        </w:rPr>
        <w:t>s</w:t>
      </w:r>
      <w:r w:rsidRPr="005819C1">
        <w:rPr>
          <w:lang w:val="en-GB"/>
        </w:rPr>
        <w:t>as","33","test123","member"</w:t>
      </w:r>
    </w:p>
    <w:p w14:paraId="37BAA170" w14:textId="4684C41F" w:rsidR="008D4B87" w:rsidRDefault="008D4B87" w:rsidP="008D4B8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Only lowercase letters are allowed for username column.</w:t>
      </w:r>
    </w:p>
    <w:p w14:paraId="6E64C06F" w14:textId="5A4E1829" w:rsidR="002D3070" w:rsidRDefault="002D3070" w:rsidP="008D4B8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separator: Comma (,)</w:t>
      </w:r>
    </w:p>
    <w:p w14:paraId="6E6515AE" w14:textId="77777777" w:rsidR="00AF2F12" w:rsidRPr="00AF2F12" w:rsidRDefault="00AF2F12" w:rsidP="00AF2F12">
      <w:pPr>
        <w:rPr>
          <w:lang w:val="en-GB"/>
        </w:rPr>
      </w:pPr>
    </w:p>
    <w:p w14:paraId="61FAF546" w14:textId="324830CF" w:rsidR="00A74263" w:rsidRDefault="0098415E" w:rsidP="0098415E">
      <w:pPr>
        <w:pStyle w:val="Heading3"/>
        <w:rPr>
          <w:lang w:val="en-GB"/>
        </w:rPr>
      </w:pPr>
      <w:bookmarkStart w:id="56" w:name="_Toc131964534"/>
      <w:r>
        <w:rPr>
          <w:lang w:val="en-GB"/>
        </w:rPr>
        <w:t xml:space="preserve">List </w:t>
      </w:r>
      <w:r w:rsidR="00AF2F12">
        <w:rPr>
          <w:lang w:val="en-GB"/>
        </w:rPr>
        <w:t xml:space="preserve">member </w:t>
      </w:r>
      <w:r>
        <w:rPr>
          <w:lang w:val="en-GB"/>
        </w:rPr>
        <w:t>imports (CSV)</w:t>
      </w:r>
      <w:bookmarkEnd w:id="56"/>
    </w:p>
    <w:p w14:paraId="1928B4C5" w14:textId="16B09964" w:rsidR="0098415E" w:rsidRDefault="0098415E" w:rsidP="0098415E">
      <w:pPr>
        <w:rPr>
          <w:lang w:val="en-GB"/>
        </w:rPr>
      </w:pPr>
      <w:r>
        <w:rPr>
          <w:lang w:val="en-GB"/>
        </w:rPr>
        <w:t>From the member management menu, press option 4 and press enter to list all available CSV files to use as import, see screenshot below:</w:t>
      </w:r>
    </w:p>
    <w:p w14:paraId="6B2D0959" w14:textId="74AE3ED5" w:rsidR="0098415E" w:rsidRDefault="0098415E" w:rsidP="0098415E">
      <w:pPr>
        <w:rPr>
          <w:lang w:val="en-GB"/>
        </w:rPr>
      </w:pPr>
      <w:r w:rsidRPr="0098415E">
        <w:rPr>
          <w:noProof/>
          <w:lang w:val="en-GB"/>
        </w:rPr>
        <w:drawing>
          <wp:inline distT="0" distB="0" distL="0" distR="0" wp14:anchorId="5BAD67FD" wp14:editId="267B436E">
            <wp:extent cx="3562847" cy="695422"/>
            <wp:effectExtent l="0" t="0" r="0" b="9525"/>
            <wp:docPr id="8965358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58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0F2F" w14:textId="77777777" w:rsidR="00640BB9" w:rsidRDefault="00640BB9" w:rsidP="0098415E">
      <w:pPr>
        <w:rPr>
          <w:lang w:val="en-GB"/>
        </w:rPr>
      </w:pPr>
    </w:p>
    <w:p w14:paraId="389EAF05" w14:textId="55D647EB" w:rsidR="00640BB9" w:rsidRDefault="00640BB9" w:rsidP="00640BB9">
      <w:pPr>
        <w:pStyle w:val="Heading3"/>
        <w:rPr>
          <w:lang w:val="en-GB"/>
        </w:rPr>
      </w:pPr>
      <w:bookmarkStart w:id="57" w:name="_Toc131964535"/>
      <w:r>
        <w:rPr>
          <w:lang w:val="en-GB"/>
        </w:rPr>
        <w:t>Import members from CSV</w:t>
      </w:r>
      <w:bookmarkEnd w:id="57"/>
    </w:p>
    <w:p w14:paraId="3AAD2876" w14:textId="3F6A1244" w:rsidR="00640BB9" w:rsidRDefault="00640BB9" w:rsidP="00640BB9">
      <w:pPr>
        <w:rPr>
          <w:lang w:val="en-GB"/>
        </w:rPr>
      </w:pPr>
      <w:r>
        <w:rPr>
          <w:lang w:val="en-GB"/>
        </w:rPr>
        <w:t>From the member management menu, press option 5 and press enter start importing users from the CSV import file, see screenshot below:</w:t>
      </w:r>
    </w:p>
    <w:p w14:paraId="1FF601F3" w14:textId="7C838BE2" w:rsidR="00640BB9" w:rsidRDefault="00640BB9" w:rsidP="00640BB9">
      <w:pPr>
        <w:rPr>
          <w:lang w:val="en-GB"/>
        </w:rPr>
      </w:pPr>
      <w:r w:rsidRPr="00640BB9">
        <w:rPr>
          <w:noProof/>
          <w:lang w:val="en-GB"/>
        </w:rPr>
        <w:drawing>
          <wp:inline distT="0" distB="0" distL="0" distR="0" wp14:anchorId="5D9A5CA1" wp14:editId="05E06C53">
            <wp:extent cx="3286584" cy="685896"/>
            <wp:effectExtent l="0" t="0" r="0" b="0"/>
            <wp:docPr id="146385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0015" w14:textId="77777777" w:rsidR="00640BB9" w:rsidRDefault="00640BB9" w:rsidP="00640BB9">
      <w:pPr>
        <w:rPr>
          <w:lang w:val="en-GB"/>
        </w:rPr>
      </w:pPr>
    </w:p>
    <w:p w14:paraId="220152CF" w14:textId="5C2A8508" w:rsidR="00640BB9" w:rsidRDefault="00640BB9" w:rsidP="00640BB9">
      <w:pPr>
        <w:rPr>
          <w:lang w:val="en-GB"/>
        </w:rPr>
      </w:pPr>
      <w:r>
        <w:rPr>
          <w:lang w:val="en-GB"/>
        </w:rPr>
        <w:t>After this press any available import file to use and press enter, see screenshot below:</w:t>
      </w:r>
    </w:p>
    <w:p w14:paraId="03D58096" w14:textId="17D7BC78" w:rsidR="00640BB9" w:rsidRDefault="00640BB9" w:rsidP="00640BB9">
      <w:pPr>
        <w:rPr>
          <w:lang w:val="en-GB"/>
        </w:rPr>
      </w:pPr>
      <w:r w:rsidRPr="00640BB9">
        <w:rPr>
          <w:noProof/>
          <w:lang w:val="en-GB"/>
        </w:rPr>
        <w:drawing>
          <wp:inline distT="0" distB="0" distL="0" distR="0" wp14:anchorId="4A65F347" wp14:editId="4432C0A9">
            <wp:extent cx="4658375" cy="1047896"/>
            <wp:effectExtent l="0" t="0" r="8890" b="0"/>
            <wp:docPr id="10517771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71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DDD" w14:textId="77777777" w:rsidR="00640BB9" w:rsidRDefault="00640BB9" w:rsidP="00640BB9">
      <w:pPr>
        <w:rPr>
          <w:lang w:val="en-GB"/>
        </w:rPr>
      </w:pPr>
    </w:p>
    <w:p w14:paraId="70D76E65" w14:textId="43B515C6" w:rsidR="00640BB9" w:rsidRDefault="00640BB9" w:rsidP="00640BB9">
      <w:pPr>
        <w:rPr>
          <w:lang w:val="en-GB"/>
        </w:rPr>
      </w:pPr>
      <w:r>
        <w:rPr>
          <w:lang w:val="en-GB"/>
        </w:rPr>
        <w:t>After this this the user is required to either confirm the import, by pressing y and enter, or cancel the import by only pressing enter, see screenshot below:</w:t>
      </w:r>
    </w:p>
    <w:p w14:paraId="4FF1CF41" w14:textId="29B7F7F4" w:rsidR="00640BB9" w:rsidRDefault="00640BB9" w:rsidP="00640BB9">
      <w:pPr>
        <w:rPr>
          <w:lang w:val="en-GB"/>
        </w:rPr>
      </w:pPr>
      <w:r w:rsidRPr="00640BB9">
        <w:rPr>
          <w:noProof/>
          <w:lang w:val="en-GB"/>
        </w:rPr>
        <w:drawing>
          <wp:inline distT="0" distB="0" distL="0" distR="0" wp14:anchorId="11B003B1" wp14:editId="288A4BAF">
            <wp:extent cx="5525271" cy="1276528"/>
            <wp:effectExtent l="0" t="0" r="0" b="0"/>
            <wp:docPr id="5824651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5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C38F" w14:textId="34943922" w:rsidR="00640BB9" w:rsidRDefault="00640BB9" w:rsidP="00640BB9">
      <w:pPr>
        <w:pStyle w:val="Subtitle"/>
        <w:rPr>
          <w:lang w:val="en-GB"/>
        </w:rPr>
      </w:pPr>
      <w:r>
        <w:rPr>
          <w:lang w:val="en-GB"/>
        </w:rPr>
        <w:t>Note: If a member already exists, the import will skip importing this member.</w:t>
      </w:r>
    </w:p>
    <w:p w14:paraId="6F7A6B21" w14:textId="563FD436" w:rsidR="00640BB9" w:rsidRDefault="00640BB9" w:rsidP="00384EE9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BB3E2F5" w14:textId="266DBB07" w:rsidR="00384EE9" w:rsidRDefault="00384EE9" w:rsidP="00384EE9">
      <w:pPr>
        <w:pStyle w:val="Heading2"/>
        <w:rPr>
          <w:lang w:val="en-GB"/>
        </w:rPr>
      </w:pPr>
      <w:bookmarkStart w:id="58" w:name="_Toc131964536"/>
      <w:r>
        <w:rPr>
          <w:lang w:val="en-GB"/>
        </w:rPr>
        <w:lastRenderedPageBreak/>
        <w:t xml:space="preserve">Managing </w:t>
      </w:r>
      <w:proofErr w:type="spellStart"/>
      <w:r>
        <w:rPr>
          <w:lang w:val="en-GB"/>
        </w:rPr>
        <w:t>catalog</w:t>
      </w:r>
      <w:bookmarkEnd w:id="58"/>
      <w:proofErr w:type="spellEnd"/>
    </w:p>
    <w:p w14:paraId="6F16BC39" w14:textId="7781E842" w:rsidR="00384EE9" w:rsidRDefault="00384EE9" w:rsidP="00384EE9">
      <w:pPr>
        <w:rPr>
          <w:lang w:val="en-GB"/>
        </w:rPr>
      </w:pPr>
      <w:r>
        <w:rPr>
          <w:lang w:val="en-GB"/>
        </w:rPr>
        <w:t xml:space="preserve">From the main menu select the option 1 and press enter to go to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see screenshot below:</w:t>
      </w:r>
    </w:p>
    <w:p w14:paraId="6A00DCB8" w14:textId="10680D90" w:rsidR="0098415E" w:rsidRDefault="00384EE9" w:rsidP="0098415E">
      <w:pPr>
        <w:rPr>
          <w:lang w:val="en-GB"/>
        </w:rPr>
      </w:pPr>
      <w:r w:rsidRPr="00384EE9">
        <w:rPr>
          <w:noProof/>
          <w:lang w:val="en-GB"/>
        </w:rPr>
        <w:drawing>
          <wp:inline distT="0" distB="0" distL="0" distR="0" wp14:anchorId="02DD1A6B" wp14:editId="774B2AD2">
            <wp:extent cx="2943636" cy="2076740"/>
            <wp:effectExtent l="0" t="0" r="9525" b="0"/>
            <wp:docPr id="156708660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866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BE6" w14:textId="1AE46674" w:rsidR="00384EE9" w:rsidRDefault="00384EE9" w:rsidP="0098415E">
      <w:pPr>
        <w:rPr>
          <w:lang w:val="en-GB"/>
        </w:rPr>
      </w:pPr>
    </w:p>
    <w:p w14:paraId="4E9F2C84" w14:textId="7C87484C" w:rsidR="00B83EF2" w:rsidRDefault="00B83EF2" w:rsidP="00B83EF2">
      <w:pPr>
        <w:pStyle w:val="Heading3"/>
        <w:rPr>
          <w:lang w:val="en-GB"/>
        </w:rPr>
      </w:pPr>
      <w:bookmarkStart w:id="59" w:name="_Toc131964537"/>
      <w:r>
        <w:rPr>
          <w:lang w:val="en-GB"/>
        </w:rPr>
        <w:t xml:space="preserve">List all books in </w:t>
      </w:r>
      <w:proofErr w:type="spellStart"/>
      <w:r>
        <w:rPr>
          <w:lang w:val="en-GB"/>
        </w:rPr>
        <w:t>catalog</w:t>
      </w:r>
      <w:bookmarkEnd w:id="59"/>
      <w:proofErr w:type="spellEnd"/>
    </w:p>
    <w:p w14:paraId="7AAAB027" w14:textId="207BDB68" w:rsidR="00B83EF2" w:rsidRDefault="00B83EF2" w:rsidP="00B83EF2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5 and press enter to list all the books in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>, see screenshot below:</w:t>
      </w:r>
    </w:p>
    <w:p w14:paraId="70D17408" w14:textId="697E1C24" w:rsidR="00B83EF2" w:rsidRP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260A7CFA" wp14:editId="7B694BDF">
            <wp:extent cx="4848902" cy="981212"/>
            <wp:effectExtent l="0" t="0" r="8890" b="9525"/>
            <wp:docPr id="59172204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20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19D1" w14:textId="77777777" w:rsidR="00B83EF2" w:rsidRDefault="00B83EF2" w:rsidP="0098415E">
      <w:pPr>
        <w:rPr>
          <w:lang w:val="en-GB"/>
        </w:rPr>
      </w:pPr>
    </w:p>
    <w:p w14:paraId="65D18B63" w14:textId="0F891D70" w:rsidR="00B83EF2" w:rsidRDefault="00B83EF2" w:rsidP="00B83EF2">
      <w:pPr>
        <w:pStyle w:val="Heading3"/>
        <w:rPr>
          <w:lang w:val="en-GB"/>
        </w:rPr>
      </w:pPr>
      <w:bookmarkStart w:id="60" w:name="_Toc131964538"/>
      <w:r>
        <w:rPr>
          <w:lang w:val="en-GB"/>
        </w:rPr>
        <w:t>Add a new book</w:t>
      </w:r>
      <w:bookmarkEnd w:id="60"/>
    </w:p>
    <w:p w14:paraId="3FFF1E39" w14:textId="6C14CEB8" w:rsidR="00B83EF2" w:rsidRDefault="00B83EF2" w:rsidP="00B83EF2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0 and press enter to begin adding a new book, see screenshot below:</w:t>
      </w:r>
    </w:p>
    <w:p w14:paraId="575A586C" w14:textId="0BFE4B52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359C32AD" wp14:editId="4450DEEE">
            <wp:extent cx="2791215" cy="752580"/>
            <wp:effectExtent l="0" t="0" r="9525" b="9525"/>
            <wp:docPr id="17192370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70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6EFA" w14:textId="77777777" w:rsidR="00B83EF2" w:rsidRDefault="00B83EF2" w:rsidP="00B83EF2">
      <w:pPr>
        <w:rPr>
          <w:lang w:val="en-GB"/>
        </w:rPr>
      </w:pPr>
    </w:p>
    <w:p w14:paraId="42583BEF" w14:textId="6E7576C6" w:rsidR="00B83EF2" w:rsidRDefault="00B83EF2" w:rsidP="00B83EF2">
      <w:pPr>
        <w:rPr>
          <w:lang w:val="en-GB"/>
        </w:rPr>
      </w:pPr>
      <w:r>
        <w:rPr>
          <w:lang w:val="en-GB"/>
        </w:rPr>
        <w:t>After filling all the fields, the user is met with the following message:</w:t>
      </w:r>
    </w:p>
    <w:p w14:paraId="33AC3F4E" w14:textId="08EE0DFB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2F9B1A38" wp14:editId="6C49AD7C">
            <wp:extent cx="3324689" cy="962159"/>
            <wp:effectExtent l="0" t="0" r="9525" b="9525"/>
            <wp:docPr id="175539025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902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0DD" w14:textId="77777777" w:rsidR="00B83EF2" w:rsidRDefault="00B83EF2" w:rsidP="00B83EF2">
      <w:pPr>
        <w:rPr>
          <w:lang w:val="en-GB"/>
        </w:rPr>
      </w:pPr>
    </w:p>
    <w:p w14:paraId="21AE9892" w14:textId="16317082" w:rsidR="00B83EF2" w:rsidRDefault="00B83EF2" w:rsidP="00B83EF2">
      <w:pPr>
        <w:rPr>
          <w:lang w:val="en-GB"/>
        </w:rPr>
      </w:pPr>
      <w:r>
        <w:rPr>
          <w:lang w:val="en-GB"/>
        </w:rPr>
        <w:t>After this the book has been added:</w:t>
      </w:r>
    </w:p>
    <w:p w14:paraId="3C18CF70" w14:textId="70720A19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61FA51C6" wp14:editId="5B1FF9F6">
            <wp:extent cx="4772691" cy="990738"/>
            <wp:effectExtent l="0" t="0" r="8890" b="0"/>
            <wp:docPr id="8388658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58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500E" w14:textId="1190AE0A" w:rsidR="00B83EF2" w:rsidRDefault="00B83EF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6716B34" w14:textId="2BDAE29D" w:rsidR="00B83EF2" w:rsidRDefault="00B83EF2" w:rsidP="00B83EF2">
      <w:pPr>
        <w:pStyle w:val="Heading3"/>
        <w:rPr>
          <w:lang w:val="en-GB"/>
        </w:rPr>
      </w:pPr>
      <w:bookmarkStart w:id="61" w:name="_Toc131964539"/>
      <w:r>
        <w:rPr>
          <w:lang w:val="en-GB"/>
        </w:rPr>
        <w:lastRenderedPageBreak/>
        <w:t xml:space="preserve">Edit </w:t>
      </w:r>
      <w:r w:rsidR="00A74A1E">
        <w:rPr>
          <w:lang w:val="en-GB"/>
        </w:rPr>
        <w:t xml:space="preserve">an </w:t>
      </w:r>
      <w:r>
        <w:rPr>
          <w:lang w:val="en-GB"/>
        </w:rPr>
        <w:t>existing book</w:t>
      </w:r>
      <w:bookmarkEnd w:id="61"/>
    </w:p>
    <w:p w14:paraId="7B1D549F" w14:textId="79A27339" w:rsidR="00B83EF2" w:rsidRDefault="00B83EF2" w:rsidP="00B83EF2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1 and press enter to begin editing a book, see screenshot below:</w:t>
      </w:r>
    </w:p>
    <w:p w14:paraId="5F909939" w14:textId="690AE0B7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615BBD3F" wp14:editId="177801E4">
            <wp:extent cx="4829849" cy="1047896"/>
            <wp:effectExtent l="0" t="0" r="8890" b="0"/>
            <wp:docPr id="938386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86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940" w14:textId="77777777" w:rsidR="00B83EF2" w:rsidRDefault="00B83EF2" w:rsidP="00B83EF2">
      <w:pPr>
        <w:rPr>
          <w:lang w:val="en-GB"/>
        </w:rPr>
      </w:pPr>
    </w:p>
    <w:p w14:paraId="3556E008" w14:textId="053457E6" w:rsidR="00B83EF2" w:rsidRDefault="00B83EF2" w:rsidP="00B83EF2">
      <w:pPr>
        <w:rPr>
          <w:lang w:val="en-GB"/>
        </w:rPr>
      </w:pPr>
      <w:r>
        <w:rPr>
          <w:lang w:val="en-GB"/>
        </w:rPr>
        <w:t>From here select a book by entering the id and pressing enter:</w:t>
      </w:r>
    </w:p>
    <w:p w14:paraId="21727539" w14:textId="7661D38F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21FE1681" wp14:editId="2BB20897">
            <wp:extent cx="5058481" cy="1028844"/>
            <wp:effectExtent l="0" t="0" r="0" b="0"/>
            <wp:docPr id="64264052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05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B9F2" w14:textId="77777777" w:rsidR="00B83EF2" w:rsidRDefault="00B83EF2" w:rsidP="00B83EF2">
      <w:pPr>
        <w:rPr>
          <w:lang w:val="en-GB"/>
        </w:rPr>
      </w:pPr>
    </w:p>
    <w:p w14:paraId="3AB4D9AF" w14:textId="34B210A2" w:rsidR="00B83EF2" w:rsidRDefault="00B83EF2" w:rsidP="00B83EF2">
      <w:pPr>
        <w:rPr>
          <w:lang w:val="en-GB"/>
        </w:rPr>
      </w:pPr>
      <w:r>
        <w:rPr>
          <w:lang w:val="en-GB"/>
        </w:rPr>
        <w:t>After this the user can select to either modify a field, by pressing y and enter, or to skip to the next field by pressing enter. At the end the user needs to confirm the action by pressing y and enter, or to cancel the modification by only pressing enter, see screenshot below:</w:t>
      </w:r>
    </w:p>
    <w:p w14:paraId="3E30DCED" w14:textId="43F99303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5889B44D" wp14:editId="35D6E27D">
            <wp:extent cx="5630061" cy="1543265"/>
            <wp:effectExtent l="0" t="0" r="8890" b="0"/>
            <wp:docPr id="10076480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80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044" w14:textId="77777777" w:rsidR="00B83EF2" w:rsidRDefault="00B83EF2" w:rsidP="00B83EF2">
      <w:pPr>
        <w:rPr>
          <w:lang w:val="en-GB"/>
        </w:rPr>
      </w:pPr>
    </w:p>
    <w:p w14:paraId="18BD9EE0" w14:textId="3EA06CB0" w:rsidR="00B83EF2" w:rsidRDefault="00B83EF2" w:rsidP="00B83EF2">
      <w:pPr>
        <w:rPr>
          <w:lang w:val="en-GB"/>
        </w:rPr>
      </w:pPr>
      <w:r>
        <w:rPr>
          <w:lang w:val="en-GB"/>
        </w:rPr>
        <w:t>After this the book has been modified:</w:t>
      </w:r>
    </w:p>
    <w:p w14:paraId="7CD00B19" w14:textId="469B2D41" w:rsidR="00B83EF2" w:rsidRDefault="00B83EF2" w:rsidP="00B83EF2">
      <w:pPr>
        <w:rPr>
          <w:lang w:val="en-GB"/>
        </w:rPr>
      </w:pPr>
      <w:r w:rsidRPr="00B83EF2">
        <w:rPr>
          <w:noProof/>
          <w:lang w:val="en-GB"/>
        </w:rPr>
        <w:drawing>
          <wp:inline distT="0" distB="0" distL="0" distR="0" wp14:anchorId="6F7D7E14" wp14:editId="3C5AB49C">
            <wp:extent cx="4858428" cy="1009791"/>
            <wp:effectExtent l="0" t="0" r="0" b="0"/>
            <wp:docPr id="174598582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58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3DD" w14:textId="77777777" w:rsidR="00B83EF2" w:rsidRDefault="00B83EF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6A41C83" w14:textId="24C39982" w:rsidR="00A74A1E" w:rsidRDefault="00A74A1E" w:rsidP="00A74A1E">
      <w:pPr>
        <w:pStyle w:val="Heading3"/>
        <w:rPr>
          <w:lang w:val="en-GB"/>
        </w:rPr>
      </w:pPr>
      <w:bookmarkStart w:id="62" w:name="_Toc131964540"/>
      <w:r>
        <w:rPr>
          <w:lang w:val="en-GB"/>
        </w:rPr>
        <w:lastRenderedPageBreak/>
        <w:t>Delete an existing book</w:t>
      </w:r>
      <w:bookmarkEnd w:id="62"/>
    </w:p>
    <w:p w14:paraId="25C01F42" w14:textId="213BF30D" w:rsidR="009B27B3" w:rsidRDefault="009B27B3" w:rsidP="009B27B3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2 and press enter to begin deleting a book, see screenshot below:</w:t>
      </w:r>
    </w:p>
    <w:p w14:paraId="7DD9DFE0" w14:textId="3190EEF7" w:rsidR="00A74A1E" w:rsidRDefault="009B27B3" w:rsidP="005819C1">
      <w:pPr>
        <w:rPr>
          <w:lang w:val="en-GB"/>
        </w:rPr>
      </w:pPr>
      <w:r w:rsidRPr="009B27B3">
        <w:rPr>
          <w:noProof/>
          <w:lang w:val="en-GB"/>
        </w:rPr>
        <w:drawing>
          <wp:inline distT="0" distB="0" distL="0" distR="0" wp14:anchorId="202C50E0" wp14:editId="5F275E5D">
            <wp:extent cx="5058481" cy="1295581"/>
            <wp:effectExtent l="0" t="0" r="0" b="0"/>
            <wp:docPr id="4015586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86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A627" w14:textId="77777777" w:rsidR="009B27B3" w:rsidRDefault="009B27B3" w:rsidP="009B27B3">
      <w:pPr>
        <w:rPr>
          <w:lang w:val="en-GB"/>
        </w:rPr>
      </w:pPr>
    </w:p>
    <w:p w14:paraId="649F2289" w14:textId="0F2E9683" w:rsidR="009B27B3" w:rsidRDefault="009B27B3" w:rsidP="009B27B3">
      <w:pPr>
        <w:rPr>
          <w:lang w:val="en-GB"/>
        </w:rPr>
      </w:pPr>
      <w:r>
        <w:rPr>
          <w:lang w:val="en-GB"/>
        </w:rPr>
        <w:t>Select a book by entering the id and pressing enter, after this the user needs to confirm the action by pressing y and enter, or cancel the deletion by only pressing enter, see screenshot below:</w:t>
      </w:r>
    </w:p>
    <w:p w14:paraId="7F9C5CCC" w14:textId="72B02BCA" w:rsidR="009B27B3" w:rsidRDefault="009B27B3" w:rsidP="009B27B3">
      <w:pPr>
        <w:rPr>
          <w:lang w:val="en-GB"/>
        </w:rPr>
      </w:pPr>
      <w:r w:rsidRPr="009B27B3">
        <w:rPr>
          <w:noProof/>
          <w:lang w:val="en-GB"/>
        </w:rPr>
        <w:drawing>
          <wp:inline distT="0" distB="0" distL="0" distR="0" wp14:anchorId="6B8CCCC1" wp14:editId="1398095E">
            <wp:extent cx="4810796" cy="866896"/>
            <wp:effectExtent l="0" t="0" r="8890" b="9525"/>
            <wp:docPr id="101365962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96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841" w14:textId="05C1308D" w:rsidR="009B27B3" w:rsidRPr="009B27B3" w:rsidRDefault="009B27B3" w:rsidP="002048F0">
      <w:pPr>
        <w:jc w:val="left"/>
        <w:rPr>
          <w:lang w:val="en-GB"/>
        </w:rPr>
      </w:pPr>
    </w:p>
    <w:p w14:paraId="5C2312FB" w14:textId="77777777" w:rsidR="009B27B3" w:rsidRPr="009B27B3" w:rsidRDefault="009B27B3" w:rsidP="009B27B3">
      <w:pPr>
        <w:rPr>
          <w:lang w:val="en-GB"/>
        </w:rPr>
      </w:pPr>
    </w:p>
    <w:p w14:paraId="7D8DDE6E" w14:textId="10E6B5D1" w:rsidR="00B83EF2" w:rsidRDefault="00A74A1E" w:rsidP="00A74A1E">
      <w:pPr>
        <w:pStyle w:val="Heading3"/>
        <w:rPr>
          <w:lang w:val="en-GB"/>
        </w:rPr>
      </w:pPr>
      <w:bookmarkStart w:id="63" w:name="_Toc131964541"/>
      <w:r>
        <w:rPr>
          <w:lang w:val="en-GB"/>
        </w:rPr>
        <w:t>List available import files</w:t>
      </w:r>
      <w:bookmarkEnd w:id="63"/>
    </w:p>
    <w:p w14:paraId="3503E74F" w14:textId="784D63F8" w:rsidR="00A74A1E" w:rsidRDefault="00A74A1E" w:rsidP="00A74A1E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</w:t>
      </w:r>
      <w:r w:rsidR="00A46C2A">
        <w:rPr>
          <w:lang w:val="en-GB"/>
        </w:rPr>
        <w:t>3</w:t>
      </w:r>
      <w:r>
        <w:rPr>
          <w:lang w:val="en-GB"/>
        </w:rPr>
        <w:t xml:space="preserve"> and press enter to begin editing a book, see screenshot below:</w:t>
      </w:r>
    </w:p>
    <w:p w14:paraId="48999C76" w14:textId="56B5AB1C" w:rsidR="00A74A1E" w:rsidRDefault="00A46C2A" w:rsidP="00A74A1E">
      <w:pPr>
        <w:rPr>
          <w:lang w:val="en-GB"/>
        </w:rPr>
      </w:pPr>
      <w:r w:rsidRPr="00A46C2A">
        <w:rPr>
          <w:noProof/>
          <w:lang w:val="en-GB"/>
        </w:rPr>
        <w:drawing>
          <wp:inline distT="0" distB="0" distL="0" distR="0" wp14:anchorId="12722D90" wp14:editId="414A9F5D">
            <wp:extent cx="3143689" cy="685896"/>
            <wp:effectExtent l="0" t="0" r="0" b="0"/>
            <wp:docPr id="130590004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00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118D" w14:textId="116A5DBF" w:rsidR="00A46C2A" w:rsidRDefault="00A46C2A" w:rsidP="00A74A1E">
      <w:pPr>
        <w:rPr>
          <w:lang w:val="en-GB"/>
        </w:rPr>
      </w:pPr>
    </w:p>
    <w:p w14:paraId="354E9381" w14:textId="62D196C0" w:rsidR="00740717" w:rsidRDefault="00740717" w:rsidP="00740717">
      <w:pPr>
        <w:pStyle w:val="Heading3"/>
        <w:rPr>
          <w:lang w:val="en-GB"/>
        </w:rPr>
      </w:pPr>
      <w:bookmarkStart w:id="64" w:name="_Toc131964542"/>
      <w:r>
        <w:rPr>
          <w:lang w:val="en-GB"/>
        </w:rPr>
        <w:t>Books import file requirements</w:t>
      </w:r>
      <w:bookmarkEnd w:id="64"/>
    </w:p>
    <w:p w14:paraId="227D91A9" w14:textId="77777777" w:rsidR="00740717" w:rsidRDefault="00740717" w:rsidP="00740717">
      <w:pPr>
        <w:rPr>
          <w:lang w:val="en-GB"/>
        </w:rPr>
      </w:pPr>
      <w:r>
        <w:rPr>
          <w:lang w:val="en-GB"/>
        </w:rPr>
        <w:t>File requirements:</w:t>
      </w:r>
    </w:p>
    <w:p w14:paraId="4649B30C" w14:textId="3AF5DF7A" w:rsidR="00740717" w:rsidRPr="0007548E" w:rsidRDefault="00740717" w:rsidP="007407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File extension</w:t>
      </w:r>
      <w:proofErr w:type="gramStart"/>
      <w:r>
        <w:rPr>
          <w:lang w:val="en-GB"/>
        </w:rPr>
        <w:t>: .</w:t>
      </w:r>
      <w:proofErr w:type="spellStart"/>
      <w:r>
        <w:rPr>
          <w:lang w:val="en-GB"/>
        </w:rPr>
        <w:t>json</w:t>
      </w:r>
      <w:proofErr w:type="spellEnd"/>
      <w:proofErr w:type="gramEnd"/>
    </w:p>
    <w:p w14:paraId="1466A51C" w14:textId="77777777" w:rsidR="00740717" w:rsidRDefault="00740717" w:rsidP="007407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Location relative to PLS.py </w:t>
      </w:r>
      <w:proofErr w:type="gramStart"/>
      <w:r>
        <w:rPr>
          <w:lang w:val="en-GB"/>
        </w:rPr>
        <w:t>is:</w:t>
      </w:r>
      <w:proofErr w:type="gramEnd"/>
      <w:r>
        <w:rPr>
          <w:lang w:val="en-GB"/>
        </w:rPr>
        <w:t xml:space="preserve"> </w:t>
      </w:r>
      <w:r w:rsidRPr="0007548E">
        <w:rPr>
          <w:lang w:val="en-GB"/>
        </w:rPr>
        <w:t>data/import.</w:t>
      </w:r>
    </w:p>
    <w:p w14:paraId="40D8DD2B" w14:textId="46361AFD" w:rsidR="00740717" w:rsidRDefault="00867E56" w:rsidP="0074071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Contents format example</w:t>
      </w:r>
      <w:r w:rsidR="00740717">
        <w:rPr>
          <w:lang w:val="en-GB"/>
        </w:rPr>
        <w:t>:</w:t>
      </w:r>
    </w:p>
    <w:p w14:paraId="2D45958F" w14:textId="77777777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</w:p>
    <w:p w14:paraId="61875E69" w14:textId="77777777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End"/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id"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"author"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"J.K. Rowling"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"title"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"Harry Potter 1"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"ISBN"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"978-6-6442-4397-3"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},</w:t>
      </w:r>
    </w:p>
    <w:p w14:paraId="213DD7F9" w14:textId="77777777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End"/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id"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"author"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"J.K. Rowling"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"title"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"Harry Potter 2"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"ISBN"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"978-6-1276-3992-7"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},</w:t>
      </w:r>
    </w:p>
    <w:p w14:paraId="5C9323F4" w14:textId="77777777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End"/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id"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"author"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"J.K. Rowling"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"title"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"harry potter 3"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"ISBN"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"978-7-0392-1683-1"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},</w:t>
      </w:r>
    </w:p>
    <w:p w14:paraId="13D71FD6" w14:textId="77777777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</w:t>
      </w:r>
      <w:proofErr w:type="gramEnd"/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id"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"author"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"JRR Tolkien"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"title"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"Lord of the Rings"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7407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"ISBN"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40717">
        <w:rPr>
          <w:rFonts w:ascii="Consolas" w:eastAsia="Times New Roman" w:hAnsi="Consolas" w:cs="Times New Roman"/>
          <w:color w:val="CFCFC2"/>
          <w:sz w:val="21"/>
          <w:szCs w:val="21"/>
          <w:lang w:val="en-US"/>
        </w:rPr>
        <w:t>"1234234234"</w:t>
      </w: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</w:p>
    <w:p w14:paraId="252D8BDB" w14:textId="18788F41" w:rsidR="00740717" w:rsidRPr="00740717" w:rsidRDefault="00740717" w:rsidP="00740717">
      <w:p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071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754C767C" w14:textId="77777777" w:rsidR="00740717" w:rsidRDefault="00740717" w:rsidP="00A74A1E">
      <w:pPr>
        <w:rPr>
          <w:lang w:val="en-GB"/>
        </w:rPr>
      </w:pPr>
    </w:p>
    <w:p w14:paraId="5E080DD8" w14:textId="77777777" w:rsidR="007A71C8" w:rsidRDefault="007A71C8">
      <w:pPr>
        <w:jc w:val="left"/>
        <w:rPr>
          <w:rFonts w:eastAsiaTheme="majorEastAsia" w:cstheme="majorBidi"/>
          <w:color w:val="1F3763" w:themeColor="accent1" w:themeShade="7F"/>
          <w:lang w:val="en-GB"/>
        </w:rPr>
      </w:pPr>
      <w:r>
        <w:rPr>
          <w:lang w:val="en-GB"/>
        </w:rPr>
        <w:br w:type="page"/>
      </w:r>
    </w:p>
    <w:p w14:paraId="6542DDAD" w14:textId="4E16DC23" w:rsidR="00A46C2A" w:rsidRDefault="00A46C2A" w:rsidP="00A46C2A">
      <w:pPr>
        <w:pStyle w:val="Heading3"/>
        <w:rPr>
          <w:lang w:val="en-GB"/>
        </w:rPr>
      </w:pPr>
      <w:bookmarkStart w:id="65" w:name="_Toc131964543"/>
      <w:r>
        <w:rPr>
          <w:lang w:val="en-GB"/>
        </w:rPr>
        <w:lastRenderedPageBreak/>
        <w:t>Import books from import file</w:t>
      </w:r>
      <w:bookmarkEnd w:id="65"/>
    </w:p>
    <w:p w14:paraId="62F770C5" w14:textId="37580605" w:rsidR="00A46C2A" w:rsidRDefault="00A46C2A" w:rsidP="00A46C2A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4 and press enter to begin editing a book, see screenshot below:</w:t>
      </w:r>
    </w:p>
    <w:p w14:paraId="0F8A67D4" w14:textId="1E02E8C3" w:rsidR="00B83EF2" w:rsidRDefault="00A46C2A" w:rsidP="00B83EF2">
      <w:pPr>
        <w:rPr>
          <w:lang w:val="en-GB"/>
        </w:rPr>
      </w:pPr>
      <w:r w:rsidRPr="00A46C2A">
        <w:rPr>
          <w:noProof/>
          <w:lang w:val="en-GB"/>
        </w:rPr>
        <w:drawing>
          <wp:inline distT="0" distB="0" distL="0" distR="0" wp14:anchorId="70A83776" wp14:editId="006493AC">
            <wp:extent cx="3229426" cy="771633"/>
            <wp:effectExtent l="0" t="0" r="0" b="9525"/>
            <wp:docPr id="2819540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409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1B3" w14:textId="77777777" w:rsidR="00A46C2A" w:rsidRDefault="00A46C2A" w:rsidP="00B83EF2">
      <w:pPr>
        <w:rPr>
          <w:lang w:val="en-GB"/>
        </w:rPr>
      </w:pPr>
    </w:p>
    <w:p w14:paraId="327CC13C" w14:textId="3E1A097A" w:rsidR="00A46C2A" w:rsidRDefault="00A46C2A" w:rsidP="00B83EF2">
      <w:pPr>
        <w:rPr>
          <w:lang w:val="en-GB"/>
        </w:rPr>
      </w:pPr>
      <w:r>
        <w:rPr>
          <w:lang w:val="en-GB"/>
        </w:rPr>
        <w:t xml:space="preserve">The user can select the file to import the books from and press enter, after this the user needs to confirm the input by pressing y and enter, or cancel it by </w:t>
      </w:r>
      <w:proofErr w:type="spellStart"/>
      <w:r>
        <w:rPr>
          <w:lang w:val="en-GB"/>
        </w:rPr>
        <w:t>nly</w:t>
      </w:r>
      <w:proofErr w:type="spellEnd"/>
      <w:r>
        <w:rPr>
          <w:lang w:val="en-GB"/>
        </w:rPr>
        <w:t xml:space="preserve"> pressing enter, see screenshot below:</w:t>
      </w:r>
    </w:p>
    <w:p w14:paraId="144720A2" w14:textId="0FCE49F5" w:rsidR="00EF6625" w:rsidRDefault="00A46C2A" w:rsidP="00B83EF2">
      <w:pPr>
        <w:rPr>
          <w:lang w:val="en-GB"/>
        </w:rPr>
      </w:pPr>
      <w:r w:rsidRPr="00A46C2A">
        <w:rPr>
          <w:noProof/>
          <w:lang w:val="en-GB"/>
        </w:rPr>
        <w:drawing>
          <wp:inline distT="0" distB="0" distL="0" distR="0" wp14:anchorId="57B8606F" wp14:editId="5758678D">
            <wp:extent cx="4267796" cy="1114581"/>
            <wp:effectExtent l="0" t="0" r="0" b="9525"/>
            <wp:docPr id="74156167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616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F459" w14:textId="77777777" w:rsidR="00EF6625" w:rsidRDefault="00EF6625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1E81730" w14:textId="5C4D6CF1" w:rsidR="00A46C2A" w:rsidRDefault="00185CDC" w:rsidP="00185CDC">
      <w:pPr>
        <w:pStyle w:val="Heading3"/>
        <w:rPr>
          <w:lang w:val="en-GB"/>
        </w:rPr>
      </w:pPr>
      <w:bookmarkStart w:id="66" w:name="_Toc131964544"/>
      <w:r>
        <w:rPr>
          <w:lang w:val="en-GB"/>
        </w:rPr>
        <w:lastRenderedPageBreak/>
        <w:t>Search specific book</w:t>
      </w:r>
      <w:bookmarkEnd w:id="66"/>
    </w:p>
    <w:p w14:paraId="36BC13AA" w14:textId="04544229" w:rsidR="00185CDC" w:rsidRDefault="00185CDC" w:rsidP="00185CDC">
      <w:p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management menu, press option 6 and press enter to search a book, after this the user can enter a title or the </w:t>
      </w:r>
      <w:r w:rsidR="00077418">
        <w:rPr>
          <w:lang w:val="en-GB"/>
        </w:rPr>
        <w:t>author’s</w:t>
      </w:r>
      <w:r>
        <w:rPr>
          <w:lang w:val="en-GB"/>
        </w:rPr>
        <w:t xml:space="preserve"> name to search all the book, see screenshot below:</w:t>
      </w:r>
    </w:p>
    <w:p w14:paraId="1C98BD8C" w14:textId="001B713A" w:rsidR="00185CDC" w:rsidRDefault="00185CDC" w:rsidP="00185CDC">
      <w:pPr>
        <w:rPr>
          <w:lang w:val="en-GB"/>
        </w:rPr>
      </w:pPr>
      <w:r w:rsidRPr="00185CDC">
        <w:rPr>
          <w:noProof/>
          <w:lang w:val="en-GB"/>
        </w:rPr>
        <w:drawing>
          <wp:inline distT="0" distB="0" distL="0" distR="0" wp14:anchorId="37D37299" wp14:editId="45E017B9">
            <wp:extent cx="5068007" cy="1857634"/>
            <wp:effectExtent l="0" t="0" r="0" b="9525"/>
            <wp:docPr id="695705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50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E42" w14:textId="3AF8686C" w:rsidR="00807AFE" w:rsidRDefault="00807AFE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6CADA10" w14:textId="664D92FC" w:rsidR="00C15D7C" w:rsidRDefault="006C6C33" w:rsidP="006C6C33">
      <w:pPr>
        <w:pStyle w:val="Heading2"/>
        <w:rPr>
          <w:lang w:val="en-GB"/>
        </w:rPr>
      </w:pPr>
      <w:bookmarkStart w:id="67" w:name="_Toc131964545"/>
      <w:r>
        <w:rPr>
          <w:lang w:val="en-GB"/>
        </w:rPr>
        <w:lastRenderedPageBreak/>
        <w:t>Manage library</w:t>
      </w:r>
      <w:bookmarkEnd w:id="67"/>
    </w:p>
    <w:p w14:paraId="4CC46B3D" w14:textId="6D51200E" w:rsidR="00DD42E8" w:rsidRDefault="00DD42E8" w:rsidP="00DD42E8">
      <w:pPr>
        <w:rPr>
          <w:lang w:val="en-GB"/>
        </w:rPr>
      </w:pPr>
      <w:r>
        <w:rPr>
          <w:lang w:val="en-GB"/>
        </w:rPr>
        <w:t>From the main menu select the option 2 and press enter to go to the library management menu, see screenshot below:</w:t>
      </w:r>
    </w:p>
    <w:p w14:paraId="7AD81E2A" w14:textId="4C130AC6" w:rsidR="00185CDC" w:rsidRDefault="00E72E9C" w:rsidP="00185CDC">
      <w:pPr>
        <w:rPr>
          <w:lang w:val="en-GB"/>
        </w:rPr>
      </w:pPr>
      <w:r w:rsidRPr="00E72E9C">
        <w:rPr>
          <w:noProof/>
          <w:lang w:val="en-GB"/>
        </w:rPr>
        <w:drawing>
          <wp:inline distT="0" distB="0" distL="0" distR="0" wp14:anchorId="119119D6" wp14:editId="0698DA4C">
            <wp:extent cx="2838846" cy="2010056"/>
            <wp:effectExtent l="0" t="0" r="0" b="9525"/>
            <wp:docPr id="6584437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437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4BC" w14:textId="77777777" w:rsidR="00E72E9C" w:rsidRDefault="00E72E9C" w:rsidP="00185CDC">
      <w:pPr>
        <w:rPr>
          <w:lang w:val="en-GB"/>
        </w:rPr>
      </w:pPr>
    </w:p>
    <w:p w14:paraId="2C8BD5C9" w14:textId="6FD35B9C" w:rsidR="00E72E9C" w:rsidRDefault="00E72E9C" w:rsidP="00E72E9C">
      <w:pPr>
        <w:pStyle w:val="Heading3"/>
        <w:rPr>
          <w:lang w:val="en-GB"/>
        </w:rPr>
      </w:pPr>
      <w:bookmarkStart w:id="68" w:name="_Toc131964546"/>
      <w:r>
        <w:rPr>
          <w:lang w:val="en-GB"/>
        </w:rPr>
        <w:t>List all book items</w:t>
      </w:r>
      <w:bookmarkEnd w:id="68"/>
    </w:p>
    <w:p w14:paraId="034D6D69" w14:textId="6DF1F0D7" w:rsidR="00E72E9C" w:rsidRDefault="00E72E9C" w:rsidP="00E72E9C">
      <w:pPr>
        <w:rPr>
          <w:lang w:val="en-GB"/>
        </w:rPr>
      </w:pPr>
      <w:r>
        <w:rPr>
          <w:lang w:val="en-GB"/>
        </w:rPr>
        <w:t>From the library management menu, press option 0 and press enter to list all book items, see screenshot below:</w:t>
      </w:r>
    </w:p>
    <w:p w14:paraId="314C00D7" w14:textId="0234AECD" w:rsidR="00E72E9C" w:rsidRDefault="008134C1" w:rsidP="00E72E9C">
      <w:pPr>
        <w:rPr>
          <w:lang w:val="en-GB"/>
        </w:rPr>
      </w:pPr>
      <w:r w:rsidRPr="008134C1">
        <w:rPr>
          <w:noProof/>
          <w:lang w:val="en-GB"/>
        </w:rPr>
        <w:drawing>
          <wp:inline distT="0" distB="0" distL="0" distR="0" wp14:anchorId="3A22A399" wp14:editId="55E6C9A3">
            <wp:extent cx="5731510" cy="3058160"/>
            <wp:effectExtent l="0" t="0" r="2540" b="8890"/>
            <wp:docPr id="20764029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0296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12A8" w14:textId="77777777" w:rsidR="008134C1" w:rsidRDefault="008134C1" w:rsidP="00E72E9C">
      <w:pPr>
        <w:rPr>
          <w:lang w:val="en-GB"/>
        </w:rPr>
      </w:pPr>
    </w:p>
    <w:p w14:paraId="5E9A23B1" w14:textId="5A5828D2" w:rsidR="008134C1" w:rsidRDefault="007009E5" w:rsidP="007009E5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36EEA5E" w14:textId="1A4B3D60" w:rsidR="007009E5" w:rsidRDefault="007009E5" w:rsidP="007009E5">
      <w:pPr>
        <w:pStyle w:val="Heading3"/>
        <w:rPr>
          <w:lang w:val="en-GB"/>
        </w:rPr>
      </w:pPr>
      <w:bookmarkStart w:id="69" w:name="_Toc131964547"/>
      <w:r>
        <w:rPr>
          <w:lang w:val="en-GB"/>
        </w:rPr>
        <w:lastRenderedPageBreak/>
        <w:t>Search book item</w:t>
      </w:r>
      <w:bookmarkEnd w:id="69"/>
    </w:p>
    <w:p w14:paraId="6C7EE87D" w14:textId="589FC1DE" w:rsidR="007009E5" w:rsidRDefault="001C1BC9" w:rsidP="007009E5">
      <w:pPr>
        <w:rPr>
          <w:lang w:val="en-GB"/>
        </w:rPr>
      </w:pPr>
      <w:r>
        <w:rPr>
          <w:lang w:val="en-GB"/>
        </w:rPr>
        <w:t>From the library management menu, press option 1 and press enter to search a book item,</w:t>
      </w:r>
      <w:r w:rsidR="007009E5">
        <w:rPr>
          <w:lang w:val="en-GB"/>
        </w:rPr>
        <w:t xml:space="preserve"> after this the user can enter either the title or author of a book to search book items, see screenshot below:</w:t>
      </w:r>
    </w:p>
    <w:p w14:paraId="2EF7BE5C" w14:textId="69A2A800" w:rsidR="007009E5" w:rsidRDefault="007009E5" w:rsidP="007009E5">
      <w:pPr>
        <w:rPr>
          <w:lang w:val="en-GB"/>
        </w:rPr>
      </w:pPr>
      <w:r w:rsidRPr="007009E5">
        <w:rPr>
          <w:noProof/>
          <w:lang w:val="en-GB"/>
        </w:rPr>
        <w:drawing>
          <wp:inline distT="0" distB="0" distL="0" distR="0" wp14:anchorId="201400B6" wp14:editId="49A7CC40">
            <wp:extent cx="5731510" cy="2453640"/>
            <wp:effectExtent l="0" t="0" r="2540" b="3810"/>
            <wp:docPr id="126533898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89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972B" w14:textId="303803EB" w:rsidR="001C1BC9" w:rsidRDefault="001C1BC9" w:rsidP="001C1BC9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42BE61A" w14:textId="192E6307" w:rsidR="001C1BC9" w:rsidRDefault="001C1BC9" w:rsidP="001C1BC9">
      <w:pPr>
        <w:pStyle w:val="Heading3"/>
        <w:rPr>
          <w:lang w:val="en-GB"/>
        </w:rPr>
      </w:pPr>
      <w:bookmarkStart w:id="70" w:name="_Toc131964548"/>
      <w:r>
        <w:rPr>
          <w:lang w:val="en-GB"/>
        </w:rPr>
        <w:lastRenderedPageBreak/>
        <w:t>Add new book item</w:t>
      </w:r>
      <w:bookmarkEnd w:id="70"/>
    </w:p>
    <w:p w14:paraId="5BFDA1C1" w14:textId="61AD914C" w:rsidR="001C1BC9" w:rsidRDefault="001C1BC9" w:rsidP="001C1BC9">
      <w:pPr>
        <w:rPr>
          <w:lang w:val="en-GB"/>
        </w:rPr>
      </w:pPr>
      <w:r>
        <w:rPr>
          <w:lang w:val="en-GB"/>
        </w:rPr>
        <w:t>From the library management menu, press option 2 and press enter to add a new book item, see screenshot below:</w:t>
      </w:r>
    </w:p>
    <w:p w14:paraId="127E963C" w14:textId="7FB84952" w:rsidR="001C1BC9" w:rsidRDefault="001C1BC9" w:rsidP="001C1BC9">
      <w:pPr>
        <w:rPr>
          <w:lang w:val="en-GB"/>
        </w:rPr>
      </w:pPr>
      <w:r w:rsidRPr="001C1BC9">
        <w:rPr>
          <w:noProof/>
          <w:lang w:val="en-GB"/>
        </w:rPr>
        <w:drawing>
          <wp:inline distT="0" distB="0" distL="0" distR="0" wp14:anchorId="5BE1D788" wp14:editId="02166948">
            <wp:extent cx="4972744" cy="1790950"/>
            <wp:effectExtent l="0" t="0" r="0" b="0"/>
            <wp:docPr id="2042300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03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791" w14:textId="77777777" w:rsidR="001C1BC9" w:rsidRDefault="001C1BC9" w:rsidP="001C1BC9">
      <w:pPr>
        <w:rPr>
          <w:lang w:val="en-GB"/>
        </w:rPr>
      </w:pPr>
    </w:p>
    <w:p w14:paraId="37AC393B" w14:textId="7DCBC732" w:rsidR="001C1BC9" w:rsidRDefault="001C1BC9" w:rsidP="001C1BC9">
      <w:pPr>
        <w:rPr>
          <w:lang w:val="en-GB"/>
        </w:rPr>
      </w:pPr>
      <w:r>
        <w:rPr>
          <w:lang w:val="en-GB"/>
        </w:rPr>
        <w:t>After this the user can select a book to create a new book item by entering the book id and pressing enter, see screenshot below:</w:t>
      </w:r>
    </w:p>
    <w:p w14:paraId="2CCBE5A8" w14:textId="6845AA37" w:rsidR="001C1BC9" w:rsidRDefault="001C1BC9" w:rsidP="001C1BC9">
      <w:pPr>
        <w:rPr>
          <w:lang w:val="en-GB"/>
        </w:rPr>
      </w:pPr>
      <w:r w:rsidRPr="001C1BC9">
        <w:rPr>
          <w:noProof/>
          <w:lang w:val="en-GB"/>
        </w:rPr>
        <w:drawing>
          <wp:inline distT="0" distB="0" distL="0" distR="0" wp14:anchorId="539FF7DD" wp14:editId="3AF4CB1A">
            <wp:extent cx="4763165" cy="1448002"/>
            <wp:effectExtent l="0" t="0" r="0" b="0"/>
            <wp:docPr id="2278758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587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E02" w14:textId="77777777" w:rsidR="001C1BC9" w:rsidRDefault="001C1BC9" w:rsidP="001C1BC9">
      <w:pPr>
        <w:rPr>
          <w:lang w:val="en-GB"/>
        </w:rPr>
      </w:pPr>
    </w:p>
    <w:p w14:paraId="7339A1E6" w14:textId="77890C70" w:rsidR="001C1BC9" w:rsidRDefault="001C1BC9" w:rsidP="001C1BC9">
      <w:pPr>
        <w:rPr>
          <w:lang w:val="en-GB"/>
        </w:rPr>
      </w:pPr>
      <w:r>
        <w:rPr>
          <w:lang w:val="en-GB"/>
        </w:rPr>
        <w:t>After this the user can select how many book items should be added of this book by entering the count and pressing enter, see screenshot below:</w:t>
      </w:r>
    </w:p>
    <w:p w14:paraId="5DBF69A5" w14:textId="55D80D33" w:rsidR="001C1BC9" w:rsidRDefault="001C1BC9" w:rsidP="001C1BC9">
      <w:pPr>
        <w:rPr>
          <w:lang w:val="en-GB"/>
        </w:rPr>
      </w:pPr>
      <w:r w:rsidRPr="001C1BC9">
        <w:rPr>
          <w:noProof/>
          <w:lang w:val="en-GB"/>
        </w:rPr>
        <w:drawing>
          <wp:inline distT="0" distB="0" distL="0" distR="0" wp14:anchorId="5C7F45AD" wp14:editId="19A0EA1F">
            <wp:extent cx="4058216" cy="1209844"/>
            <wp:effectExtent l="0" t="0" r="0" b="9525"/>
            <wp:docPr id="14168224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2240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95D4" w14:textId="24AA964F" w:rsidR="004C5AC6" w:rsidRDefault="004C5AC6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3F552B3E" w14:textId="34A80E1B" w:rsidR="00663DD8" w:rsidRDefault="004C5AC6" w:rsidP="004C5AC6">
      <w:pPr>
        <w:pStyle w:val="Heading3"/>
        <w:rPr>
          <w:lang w:val="en-GB"/>
        </w:rPr>
      </w:pPr>
      <w:bookmarkStart w:id="71" w:name="_Toc131964549"/>
      <w:r>
        <w:rPr>
          <w:lang w:val="en-GB"/>
        </w:rPr>
        <w:lastRenderedPageBreak/>
        <w:t>Edit book item</w:t>
      </w:r>
      <w:bookmarkEnd w:id="71"/>
    </w:p>
    <w:p w14:paraId="10389AD6" w14:textId="0DAE2518" w:rsidR="004C5AC6" w:rsidRDefault="004C5AC6" w:rsidP="004C5AC6">
      <w:pPr>
        <w:rPr>
          <w:lang w:val="en-GB"/>
        </w:rPr>
      </w:pPr>
      <w:r>
        <w:rPr>
          <w:lang w:val="en-GB"/>
        </w:rPr>
        <w:t>From the library management menu, press option 3 and press enter to edit a book item, see screenshot below:</w:t>
      </w:r>
    </w:p>
    <w:p w14:paraId="4C4B3B1A" w14:textId="0B75D29C" w:rsidR="004C5AC6" w:rsidRDefault="007A1EFE" w:rsidP="004C5AC6">
      <w:pPr>
        <w:rPr>
          <w:lang w:val="en-GB"/>
        </w:rPr>
      </w:pPr>
      <w:r w:rsidRPr="007A1EFE">
        <w:rPr>
          <w:noProof/>
          <w:lang w:val="en-GB"/>
        </w:rPr>
        <w:drawing>
          <wp:inline distT="0" distB="0" distL="0" distR="0" wp14:anchorId="421D6D0F" wp14:editId="79F6E026">
            <wp:extent cx="5731510" cy="3291840"/>
            <wp:effectExtent l="0" t="0" r="2540" b="3810"/>
            <wp:docPr id="8470908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088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8C4" w14:textId="77777777" w:rsidR="007A1EFE" w:rsidRDefault="007A1EFE" w:rsidP="004C5AC6">
      <w:pPr>
        <w:rPr>
          <w:lang w:val="en-GB"/>
        </w:rPr>
      </w:pPr>
    </w:p>
    <w:p w14:paraId="7DA615FA" w14:textId="3A5CABF1" w:rsidR="007A1EFE" w:rsidRDefault="007A1EFE" w:rsidP="004C5AC6">
      <w:pPr>
        <w:rPr>
          <w:lang w:val="en-GB"/>
        </w:rPr>
      </w:pPr>
      <w:r>
        <w:rPr>
          <w:lang w:val="en-GB"/>
        </w:rPr>
        <w:t>Enter a book item id to start editing the book item, see screenshot below:</w:t>
      </w:r>
    </w:p>
    <w:p w14:paraId="0EBF77F9" w14:textId="469E11DD" w:rsidR="007A1EFE" w:rsidRDefault="007A1EFE" w:rsidP="004C5AC6">
      <w:pPr>
        <w:rPr>
          <w:lang w:val="en-GB"/>
        </w:rPr>
      </w:pPr>
      <w:r w:rsidRPr="007A1EFE">
        <w:rPr>
          <w:noProof/>
          <w:lang w:val="en-GB"/>
        </w:rPr>
        <w:drawing>
          <wp:inline distT="0" distB="0" distL="0" distR="0" wp14:anchorId="39202FC4" wp14:editId="22D53BEF">
            <wp:extent cx="5039428" cy="466790"/>
            <wp:effectExtent l="0" t="0" r="8890" b="9525"/>
            <wp:docPr id="16209509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90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7204" w14:textId="77777777" w:rsidR="007A1EFE" w:rsidRDefault="007A1EFE" w:rsidP="004C5AC6">
      <w:pPr>
        <w:rPr>
          <w:lang w:val="en-GB"/>
        </w:rPr>
      </w:pPr>
    </w:p>
    <w:p w14:paraId="5FDAF06B" w14:textId="5AF87D45" w:rsidR="007A1EFE" w:rsidRDefault="007A1EFE" w:rsidP="004C5AC6">
      <w:pPr>
        <w:rPr>
          <w:lang w:val="en-GB"/>
        </w:rPr>
      </w:pPr>
      <w:r>
        <w:rPr>
          <w:lang w:val="en-GB"/>
        </w:rPr>
        <w:t>After editing all the fields, the user needs to confirm the modification by pressing y and enter, or cancel by only pressing enter, see screenshot below:</w:t>
      </w:r>
    </w:p>
    <w:p w14:paraId="1A90FD47" w14:textId="16DF4EB7" w:rsidR="007A1EFE" w:rsidRDefault="007A1EFE" w:rsidP="004C5AC6">
      <w:pPr>
        <w:rPr>
          <w:lang w:val="en-GB"/>
        </w:rPr>
      </w:pPr>
      <w:r w:rsidRPr="007A1EFE">
        <w:rPr>
          <w:noProof/>
          <w:lang w:val="en-GB"/>
        </w:rPr>
        <w:drawing>
          <wp:inline distT="0" distB="0" distL="0" distR="0" wp14:anchorId="0FDB774F" wp14:editId="717CC758">
            <wp:extent cx="5201376" cy="914528"/>
            <wp:effectExtent l="0" t="0" r="0" b="0"/>
            <wp:docPr id="11562621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6215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D695" w14:textId="7361CB4C" w:rsidR="00D504A2" w:rsidRDefault="00D504A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9C11328" w14:textId="038A36E7" w:rsidR="00D504A2" w:rsidRDefault="002903DA" w:rsidP="002903DA">
      <w:pPr>
        <w:pStyle w:val="Heading3"/>
        <w:rPr>
          <w:lang w:val="en-GB"/>
        </w:rPr>
      </w:pPr>
      <w:bookmarkStart w:id="72" w:name="_Toc131964550"/>
      <w:r>
        <w:rPr>
          <w:lang w:val="en-GB"/>
        </w:rPr>
        <w:lastRenderedPageBreak/>
        <w:t>Delete book item</w:t>
      </w:r>
      <w:bookmarkEnd w:id="72"/>
    </w:p>
    <w:p w14:paraId="72F83E04" w14:textId="084767EF" w:rsidR="002903DA" w:rsidRDefault="002903DA" w:rsidP="002903DA">
      <w:pPr>
        <w:rPr>
          <w:lang w:val="en-GB"/>
        </w:rPr>
      </w:pPr>
      <w:r>
        <w:rPr>
          <w:lang w:val="en-GB"/>
        </w:rPr>
        <w:t>From the library management menu, press option 4 and press enter to delete a book item, see screenshot below:</w:t>
      </w:r>
    </w:p>
    <w:p w14:paraId="1B16D9FD" w14:textId="1E33DDC7" w:rsidR="002903DA" w:rsidRDefault="002903DA" w:rsidP="002903DA">
      <w:pPr>
        <w:rPr>
          <w:lang w:val="en-GB"/>
        </w:rPr>
      </w:pPr>
      <w:r w:rsidRPr="002903DA">
        <w:rPr>
          <w:noProof/>
          <w:lang w:val="en-GB"/>
        </w:rPr>
        <w:drawing>
          <wp:inline distT="0" distB="0" distL="0" distR="0" wp14:anchorId="46CFD36A" wp14:editId="5A418968">
            <wp:extent cx="5731510" cy="3171190"/>
            <wp:effectExtent l="0" t="0" r="2540" b="0"/>
            <wp:docPr id="131409167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167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310" w14:textId="77777777" w:rsidR="002903DA" w:rsidRDefault="002903DA" w:rsidP="002903DA">
      <w:pPr>
        <w:rPr>
          <w:lang w:val="en-GB"/>
        </w:rPr>
      </w:pPr>
    </w:p>
    <w:p w14:paraId="712EADC8" w14:textId="569FE62D" w:rsidR="002903DA" w:rsidRDefault="002903DA" w:rsidP="002903DA">
      <w:pPr>
        <w:rPr>
          <w:lang w:val="en-GB"/>
        </w:rPr>
      </w:pPr>
      <w:r>
        <w:rPr>
          <w:lang w:val="en-GB"/>
        </w:rPr>
        <w:t>After this the user needs to select the item to delete by entering the id and pressing enter, after this the user needs to either confirm the action by pressing y and enter, or cancel the deletion by only pressing enter, see screenshot below:</w:t>
      </w:r>
    </w:p>
    <w:p w14:paraId="06D1DE43" w14:textId="371DCAD2" w:rsidR="002903DA" w:rsidRDefault="000F44A6" w:rsidP="002903DA">
      <w:pPr>
        <w:rPr>
          <w:lang w:val="en-GB"/>
        </w:rPr>
      </w:pPr>
      <w:r w:rsidRPr="000F44A6">
        <w:rPr>
          <w:noProof/>
          <w:lang w:val="en-GB"/>
        </w:rPr>
        <w:drawing>
          <wp:inline distT="0" distB="0" distL="0" distR="0" wp14:anchorId="0CFABA6D" wp14:editId="70E14FA2">
            <wp:extent cx="5731510" cy="1919605"/>
            <wp:effectExtent l="0" t="0" r="2540" b="4445"/>
            <wp:docPr id="62188396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396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C97" w14:textId="595E9921" w:rsidR="000F44A6" w:rsidRDefault="000F44A6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D2562A1" w14:textId="5917D14C" w:rsidR="000F44A6" w:rsidRDefault="009E4311" w:rsidP="009E4311">
      <w:pPr>
        <w:pStyle w:val="Heading3"/>
        <w:rPr>
          <w:lang w:val="en-GB"/>
        </w:rPr>
      </w:pPr>
      <w:bookmarkStart w:id="73" w:name="_Toc131964551"/>
      <w:r>
        <w:rPr>
          <w:lang w:val="en-GB"/>
        </w:rPr>
        <w:lastRenderedPageBreak/>
        <w:t>Loan a book item</w:t>
      </w:r>
      <w:bookmarkEnd w:id="73"/>
    </w:p>
    <w:p w14:paraId="06DEAA32" w14:textId="3CF5787E" w:rsidR="00006671" w:rsidRDefault="00006671" w:rsidP="00006671">
      <w:pPr>
        <w:rPr>
          <w:lang w:val="en-GB"/>
        </w:rPr>
      </w:pPr>
      <w:r>
        <w:rPr>
          <w:lang w:val="en-GB"/>
        </w:rPr>
        <w:t xml:space="preserve">From the library management menu, press option </w:t>
      </w:r>
      <w:r w:rsidR="00E71D8E">
        <w:rPr>
          <w:lang w:val="en-GB"/>
        </w:rPr>
        <w:t>5</w:t>
      </w:r>
      <w:r>
        <w:rPr>
          <w:lang w:val="en-GB"/>
        </w:rPr>
        <w:t xml:space="preserve"> and press enter to </w:t>
      </w:r>
      <w:r w:rsidR="00E71D8E">
        <w:rPr>
          <w:lang w:val="en-GB"/>
        </w:rPr>
        <w:t xml:space="preserve">loan </w:t>
      </w:r>
      <w:r>
        <w:rPr>
          <w:lang w:val="en-GB"/>
        </w:rPr>
        <w:t>a book item, see screenshot below:</w:t>
      </w:r>
    </w:p>
    <w:p w14:paraId="39906541" w14:textId="3FD9F75E" w:rsidR="00006671" w:rsidRDefault="00E71D8E" w:rsidP="00006671">
      <w:pPr>
        <w:rPr>
          <w:lang w:val="en-GB"/>
        </w:rPr>
      </w:pPr>
      <w:r w:rsidRPr="00E71D8E">
        <w:rPr>
          <w:noProof/>
          <w:lang w:val="en-GB"/>
        </w:rPr>
        <w:drawing>
          <wp:inline distT="0" distB="0" distL="0" distR="0" wp14:anchorId="27F3A033" wp14:editId="23B58D1E">
            <wp:extent cx="5731510" cy="3877945"/>
            <wp:effectExtent l="0" t="0" r="2540" b="8255"/>
            <wp:docPr id="164422208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220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1495" w14:textId="77777777" w:rsidR="00E71D8E" w:rsidRDefault="00E71D8E" w:rsidP="00006671">
      <w:pPr>
        <w:rPr>
          <w:lang w:val="en-GB"/>
        </w:rPr>
      </w:pPr>
    </w:p>
    <w:p w14:paraId="0A8ED2DB" w14:textId="469B88C1" w:rsidR="00E71D8E" w:rsidRDefault="00E71D8E" w:rsidP="00006671">
      <w:pPr>
        <w:rPr>
          <w:lang w:val="en-GB"/>
        </w:rPr>
      </w:pPr>
      <w:r>
        <w:rPr>
          <w:lang w:val="en-GB"/>
        </w:rPr>
        <w:t xml:space="preserve">The user can select an available book item by entering the id and pressing enter, after this the user needs to select a member to loan the item </w:t>
      </w:r>
      <w:proofErr w:type="gramStart"/>
      <w:r>
        <w:rPr>
          <w:lang w:val="en-GB"/>
        </w:rPr>
        <w:t>to,</w:t>
      </w:r>
      <w:proofErr w:type="gramEnd"/>
      <w:r>
        <w:rPr>
          <w:lang w:val="en-GB"/>
        </w:rPr>
        <w:t xml:space="preserve"> see screenshot below:</w:t>
      </w:r>
    </w:p>
    <w:p w14:paraId="6CB84083" w14:textId="47E8E8D8" w:rsidR="00E71D8E" w:rsidRDefault="006203A6" w:rsidP="00006671">
      <w:pPr>
        <w:rPr>
          <w:lang w:val="en-GB"/>
        </w:rPr>
      </w:pPr>
      <w:r w:rsidRPr="006203A6">
        <w:rPr>
          <w:noProof/>
          <w:lang w:val="en-GB"/>
        </w:rPr>
        <w:drawing>
          <wp:inline distT="0" distB="0" distL="0" distR="0" wp14:anchorId="4D396F86" wp14:editId="1B89658B">
            <wp:extent cx="5731510" cy="1674495"/>
            <wp:effectExtent l="0" t="0" r="2540" b="1905"/>
            <wp:docPr id="14407305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054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2FF" w14:textId="77777777" w:rsidR="00E71D8E" w:rsidRDefault="00E71D8E" w:rsidP="00006671">
      <w:pPr>
        <w:rPr>
          <w:lang w:val="en-GB"/>
        </w:rPr>
      </w:pPr>
    </w:p>
    <w:p w14:paraId="1B02AD5B" w14:textId="6E34553B" w:rsidR="006344CB" w:rsidRDefault="006344CB" w:rsidP="00006671">
      <w:pPr>
        <w:rPr>
          <w:lang w:val="en-GB"/>
        </w:rPr>
      </w:pPr>
      <w:r>
        <w:rPr>
          <w:lang w:val="en-GB"/>
        </w:rPr>
        <w:t>After entering the member id and pressing enter the book item will be loaned to the selected member, see screenshot below:</w:t>
      </w:r>
    </w:p>
    <w:p w14:paraId="3D7DA77D" w14:textId="6E379E32" w:rsidR="00E71D8E" w:rsidRDefault="006344CB" w:rsidP="00006671">
      <w:pPr>
        <w:rPr>
          <w:lang w:val="en-GB"/>
        </w:rPr>
      </w:pPr>
      <w:r w:rsidRPr="006344CB">
        <w:rPr>
          <w:noProof/>
          <w:lang w:val="en-GB"/>
        </w:rPr>
        <w:drawing>
          <wp:inline distT="0" distB="0" distL="0" distR="0" wp14:anchorId="66BCE51D" wp14:editId="77AE7A99">
            <wp:extent cx="3686689" cy="447737"/>
            <wp:effectExtent l="0" t="0" r="9525" b="9525"/>
            <wp:docPr id="15272837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378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0FA" w14:textId="37DE3FEF" w:rsidR="00F51EFD" w:rsidRDefault="00F51EFD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644777DB" w14:textId="36D5CFCD" w:rsidR="00F51EFD" w:rsidRDefault="00F51EFD" w:rsidP="00F51EFD">
      <w:pPr>
        <w:pStyle w:val="Heading3"/>
        <w:rPr>
          <w:lang w:val="en-GB"/>
        </w:rPr>
      </w:pPr>
      <w:bookmarkStart w:id="74" w:name="_Toc131964552"/>
      <w:r>
        <w:rPr>
          <w:lang w:val="en-GB"/>
        </w:rPr>
        <w:lastRenderedPageBreak/>
        <w:t>List loaned items</w:t>
      </w:r>
      <w:bookmarkEnd w:id="74"/>
    </w:p>
    <w:p w14:paraId="2BE5741D" w14:textId="13FF8FBE" w:rsidR="00F51EFD" w:rsidRDefault="00F51EFD" w:rsidP="00F51EFD">
      <w:pPr>
        <w:rPr>
          <w:lang w:val="en-GB"/>
        </w:rPr>
      </w:pPr>
      <w:r>
        <w:rPr>
          <w:lang w:val="en-GB"/>
        </w:rPr>
        <w:t>From the library management menu, press option 6 and press enter to list all the loaned book items, see screenshot below:</w:t>
      </w:r>
    </w:p>
    <w:p w14:paraId="492BECAB" w14:textId="28B0E774" w:rsidR="00F51EFD" w:rsidRDefault="00F51EFD" w:rsidP="00F51EFD">
      <w:pPr>
        <w:rPr>
          <w:lang w:val="en-GB"/>
        </w:rPr>
      </w:pPr>
      <w:r w:rsidRPr="00F51EFD">
        <w:rPr>
          <w:noProof/>
          <w:lang w:val="en-GB"/>
        </w:rPr>
        <w:drawing>
          <wp:inline distT="0" distB="0" distL="0" distR="0" wp14:anchorId="25AC1A52" wp14:editId="2A40F142">
            <wp:extent cx="5731510" cy="880745"/>
            <wp:effectExtent l="0" t="0" r="2540" b="0"/>
            <wp:docPr id="15245736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366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4D0" w14:textId="2B3B0589" w:rsidR="00273F4D" w:rsidRDefault="00273F4D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125029EC" w14:textId="55744BC7" w:rsidR="00273F4D" w:rsidRDefault="00C6593A" w:rsidP="00C6593A">
      <w:pPr>
        <w:pStyle w:val="Heading2"/>
        <w:rPr>
          <w:lang w:val="en-GB"/>
        </w:rPr>
      </w:pPr>
      <w:bookmarkStart w:id="75" w:name="_Toc131964553"/>
      <w:r>
        <w:rPr>
          <w:lang w:val="en-GB"/>
        </w:rPr>
        <w:lastRenderedPageBreak/>
        <w:t>Manage back-ups</w:t>
      </w:r>
      <w:bookmarkEnd w:id="75"/>
    </w:p>
    <w:p w14:paraId="003DD9C2" w14:textId="44E16A36" w:rsidR="00C6593A" w:rsidRDefault="00C6593A" w:rsidP="00C6593A">
      <w:pPr>
        <w:rPr>
          <w:lang w:val="en-GB"/>
        </w:rPr>
      </w:pPr>
      <w:r>
        <w:rPr>
          <w:lang w:val="en-GB"/>
        </w:rPr>
        <w:t>From the main menu select the option 3 and press enter to go to the back-up management menu, see screenshot below:</w:t>
      </w:r>
    </w:p>
    <w:p w14:paraId="387A8102" w14:textId="454C2FCD" w:rsidR="00C6593A" w:rsidRDefault="00C6593A" w:rsidP="00C6593A">
      <w:pPr>
        <w:rPr>
          <w:lang w:val="en-GB"/>
        </w:rPr>
      </w:pPr>
      <w:r w:rsidRPr="00C6593A">
        <w:rPr>
          <w:noProof/>
          <w:lang w:val="en-GB"/>
        </w:rPr>
        <w:drawing>
          <wp:inline distT="0" distB="0" distL="0" distR="0" wp14:anchorId="16D2A7DD" wp14:editId="2A7E7B57">
            <wp:extent cx="2905530" cy="1467055"/>
            <wp:effectExtent l="0" t="0" r="0" b="0"/>
            <wp:docPr id="1485095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9557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D0E" w14:textId="77777777" w:rsidR="00C6593A" w:rsidRDefault="00C6593A" w:rsidP="00C6593A">
      <w:pPr>
        <w:rPr>
          <w:lang w:val="en-GB"/>
        </w:rPr>
      </w:pPr>
    </w:p>
    <w:p w14:paraId="79BAA2E2" w14:textId="6907B354" w:rsidR="00C6593A" w:rsidRDefault="003D77D5" w:rsidP="003D77D5">
      <w:pPr>
        <w:pStyle w:val="Heading3"/>
        <w:rPr>
          <w:lang w:val="en-GB"/>
        </w:rPr>
      </w:pPr>
      <w:bookmarkStart w:id="76" w:name="_Toc131964554"/>
      <w:r>
        <w:rPr>
          <w:lang w:val="en-GB"/>
        </w:rPr>
        <w:t>List all back-ups</w:t>
      </w:r>
      <w:bookmarkEnd w:id="76"/>
    </w:p>
    <w:p w14:paraId="6565A2FC" w14:textId="5E2BB289" w:rsidR="00E94F43" w:rsidRDefault="00E94F43" w:rsidP="00E94F43">
      <w:pPr>
        <w:rPr>
          <w:lang w:val="en-GB"/>
        </w:rPr>
      </w:pPr>
      <w:r>
        <w:rPr>
          <w:lang w:val="en-GB"/>
        </w:rPr>
        <w:t>From the back-up management menu, press option 0 and press enter to list all the back-ups, see screenshot below:</w:t>
      </w:r>
    </w:p>
    <w:p w14:paraId="71CAFA72" w14:textId="6C04B6E7" w:rsidR="003D77D5" w:rsidRDefault="00B7652E" w:rsidP="003D77D5">
      <w:pPr>
        <w:rPr>
          <w:lang w:val="en-GB"/>
        </w:rPr>
      </w:pPr>
      <w:r w:rsidRPr="00B7652E">
        <w:rPr>
          <w:noProof/>
          <w:lang w:val="en-GB"/>
        </w:rPr>
        <w:drawing>
          <wp:inline distT="0" distB="0" distL="0" distR="0" wp14:anchorId="0BE9A1C0" wp14:editId="1CEEF089">
            <wp:extent cx="4458322" cy="1657581"/>
            <wp:effectExtent l="0" t="0" r="0" b="0"/>
            <wp:docPr id="14215449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497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D32" w14:textId="77777777" w:rsidR="00324D9B" w:rsidRDefault="00324D9B" w:rsidP="003D77D5">
      <w:pPr>
        <w:rPr>
          <w:lang w:val="en-GB"/>
        </w:rPr>
      </w:pPr>
    </w:p>
    <w:p w14:paraId="590AF101" w14:textId="66FF9B9A" w:rsidR="00324D9B" w:rsidRDefault="00324D9B" w:rsidP="00324D9B">
      <w:pPr>
        <w:pStyle w:val="Heading3"/>
        <w:rPr>
          <w:lang w:val="en-GB"/>
        </w:rPr>
      </w:pPr>
      <w:bookmarkStart w:id="77" w:name="_Toc131964555"/>
      <w:r>
        <w:rPr>
          <w:lang w:val="en-GB"/>
        </w:rPr>
        <w:t>Create back-up</w:t>
      </w:r>
      <w:bookmarkEnd w:id="77"/>
    </w:p>
    <w:p w14:paraId="25B9C32B" w14:textId="79959489" w:rsidR="00324D9B" w:rsidRDefault="00324D9B" w:rsidP="00324D9B">
      <w:pPr>
        <w:rPr>
          <w:lang w:val="en-GB"/>
        </w:rPr>
      </w:pPr>
      <w:r>
        <w:rPr>
          <w:lang w:val="en-GB"/>
        </w:rPr>
        <w:t>From the back-up management menu, press option 1 and press enter to create a new back-up, after this the user needs to confirm the action by pressing y and enter, see screenshot below:</w:t>
      </w:r>
    </w:p>
    <w:p w14:paraId="0AC7002C" w14:textId="154E0DD7" w:rsidR="00324D9B" w:rsidRDefault="00324D9B" w:rsidP="00324D9B">
      <w:pPr>
        <w:rPr>
          <w:lang w:val="en-GB"/>
        </w:rPr>
      </w:pPr>
      <w:r w:rsidRPr="00324D9B">
        <w:rPr>
          <w:noProof/>
          <w:lang w:val="en-GB"/>
        </w:rPr>
        <w:drawing>
          <wp:inline distT="0" distB="0" distL="0" distR="0" wp14:anchorId="6E75B19E" wp14:editId="342BE34D">
            <wp:extent cx="3448531" cy="857370"/>
            <wp:effectExtent l="0" t="0" r="0" b="0"/>
            <wp:docPr id="188584254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254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234" w14:textId="11DD8A89" w:rsidR="00B51283" w:rsidRDefault="00597AB2" w:rsidP="00597AB2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4C4F20C1" w14:textId="76B29478" w:rsidR="00B51283" w:rsidRDefault="00B51283" w:rsidP="00B51283">
      <w:pPr>
        <w:pStyle w:val="Heading3"/>
        <w:rPr>
          <w:lang w:val="en-GB"/>
        </w:rPr>
      </w:pPr>
      <w:bookmarkStart w:id="78" w:name="_Toc131964556"/>
      <w:r>
        <w:rPr>
          <w:lang w:val="en-GB"/>
        </w:rPr>
        <w:lastRenderedPageBreak/>
        <w:t>Load back-up</w:t>
      </w:r>
      <w:bookmarkEnd w:id="78"/>
      <w:r>
        <w:rPr>
          <w:lang w:val="en-GB"/>
        </w:rPr>
        <w:t xml:space="preserve"> </w:t>
      </w:r>
    </w:p>
    <w:p w14:paraId="695B4129" w14:textId="52B6A7A1" w:rsidR="00B51283" w:rsidRDefault="00B51283" w:rsidP="00B51283">
      <w:pPr>
        <w:rPr>
          <w:lang w:val="en-GB"/>
        </w:rPr>
      </w:pPr>
      <w:r>
        <w:rPr>
          <w:lang w:val="en-GB"/>
        </w:rPr>
        <w:t xml:space="preserve">From the back-up management menu, press option 2 and press enter to load a back-up, after this the user needs to </w:t>
      </w:r>
      <w:r w:rsidR="00B11F92">
        <w:rPr>
          <w:lang w:val="en-GB"/>
        </w:rPr>
        <w:t>select a back-up</w:t>
      </w:r>
      <w:r>
        <w:rPr>
          <w:lang w:val="en-GB"/>
        </w:rPr>
        <w:t>, see screenshot below:</w:t>
      </w:r>
    </w:p>
    <w:p w14:paraId="0046339B" w14:textId="590472A5" w:rsidR="00B51283" w:rsidRDefault="00597AB2" w:rsidP="00B51283">
      <w:pPr>
        <w:rPr>
          <w:lang w:val="en-GB"/>
        </w:rPr>
      </w:pPr>
      <w:r w:rsidRPr="00597AB2">
        <w:rPr>
          <w:noProof/>
          <w:lang w:val="en-GB"/>
        </w:rPr>
        <w:drawing>
          <wp:inline distT="0" distB="0" distL="0" distR="0" wp14:anchorId="1AAF160F" wp14:editId="49EE096D">
            <wp:extent cx="4258269" cy="1705213"/>
            <wp:effectExtent l="0" t="0" r="9525" b="9525"/>
            <wp:docPr id="5891293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2931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82D1" w14:textId="77777777" w:rsidR="00597AB2" w:rsidRDefault="00597AB2" w:rsidP="00B51283">
      <w:pPr>
        <w:rPr>
          <w:lang w:val="en-GB"/>
        </w:rPr>
      </w:pPr>
    </w:p>
    <w:p w14:paraId="1AC1D954" w14:textId="356754BA" w:rsidR="006B2C5E" w:rsidRDefault="006B2C5E" w:rsidP="00B51283">
      <w:pPr>
        <w:rPr>
          <w:lang w:val="en-GB"/>
        </w:rPr>
      </w:pPr>
      <w:r>
        <w:rPr>
          <w:lang w:val="en-GB"/>
        </w:rPr>
        <w:t>After this the user can select a back-up by entering an id and pressing enter, after this the user needs to confirm the action, see screenshot below:</w:t>
      </w:r>
    </w:p>
    <w:p w14:paraId="6896AA66" w14:textId="54E45695" w:rsidR="006B2C5E" w:rsidRPr="00B51283" w:rsidRDefault="006B2C5E" w:rsidP="00B51283">
      <w:pPr>
        <w:rPr>
          <w:lang w:val="en-GB"/>
        </w:rPr>
      </w:pPr>
      <w:r w:rsidRPr="006B2C5E">
        <w:rPr>
          <w:noProof/>
          <w:lang w:val="en-GB"/>
        </w:rPr>
        <w:drawing>
          <wp:inline distT="0" distB="0" distL="0" distR="0" wp14:anchorId="56DA867E" wp14:editId="18666CFD">
            <wp:extent cx="5268060" cy="1705213"/>
            <wp:effectExtent l="0" t="0" r="8890" b="9525"/>
            <wp:docPr id="6814989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89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5E" w:rsidRPr="00B51283" w:rsidSect="00594368">
      <w:headerReference w:type="default" r:id="rId66"/>
      <w:footerReference w:type="default" r:id="rId67"/>
      <w:pgSz w:w="11906" w:h="16838"/>
      <w:pgMar w:top="1440" w:right="1440" w:bottom="1440" w:left="1440" w:header="68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8D2E" w14:textId="77777777" w:rsidR="004E77CB" w:rsidRDefault="004E77CB" w:rsidP="00391DAA">
      <w:r>
        <w:separator/>
      </w:r>
    </w:p>
  </w:endnote>
  <w:endnote w:type="continuationSeparator" w:id="0">
    <w:p w14:paraId="6970D841" w14:textId="77777777" w:rsidR="004E77CB" w:rsidRDefault="004E77CB" w:rsidP="0039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963372"/>
      <w:docPartObj>
        <w:docPartGallery w:val="Page Numbers (Bottom of Page)"/>
        <w:docPartUnique/>
      </w:docPartObj>
    </w:sdtPr>
    <w:sdtContent>
      <w:p w14:paraId="689BCB70" w14:textId="77777777" w:rsidR="00594368" w:rsidRDefault="005943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D86B1E" w14:textId="77777777" w:rsidR="00594368" w:rsidRDefault="00594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B4E9" w14:textId="77777777" w:rsidR="004E77CB" w:rsidRDefault="004E77CB" w:rsidP="00391DAA">
      <w:r>
        <w:separator/>
      </w:r>
    </w:p>
  </w:footnote>
  <w:footnote w:type="continuationSeparator" w:id="0">
    <w:p w14:paraId="1FC7F6E3" w14:textId="77777777" w:rsidR="004E77CB" w:rsidRDefault="004E77CB" w:rsidP="0039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3E95" w14:textId="77777777" w:rsidR="008E1524" w:rsidRDefault="008E1524">
    <w:pPr>
      <w:pStyle w:val="Header"/>
      <w:rPr>
        <w:noProof/>
        <w:lang w:eastAsia="nl-NL"/>
      </w:rPr>
    </w:pPr>
  </w:p>
  <w:p w14:paraId="74CE9E29" w14:textId="38E3B2C3" w:rsidR="00391DAA" w:rsidRDefault="00391DAA">
    <w:pPr>
      <w:pStyle w:val="Header"/>
    </w:pPr>
  </w:p>
  <w:p w14:paraId="35968866" w14:textId="77777777" w:rsidR="00391DAA" w:rsidRDefault="0039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344F" w14:textId="77777777" w:rsidR="00594368" w:rsidRDefault="00594368">
    <w:pPr>
      <w:pStyle w:val="Header"/>
      <w:rPr>
        <w:noProof/>
        <w:lang w:eastAsia="nl-NL"/>
      </w:rPr>
    </w:pPr>
  </w:p>
  <w:p w14:paraId="47EF9DD4" w14:textId="43B87F49" w:rsidR="00594368" w:rsidRDefault="00594368">
    <w:pPr>
      <w:pStyle w:val="Header"/>
    </w:pPr>
  </w:p>
  <w:p w14:paraId="4E86B3C5" w14:textId="77777777" w:rsidR="00594368" w:rsidRDefault="00594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CFB"/>
    <w:multiLevelType w:val="hybridMultilevel"/>
    <w:tmpl w:val="B91E5286"/>
    <w:lvl w:ilvl="0" w:tplc="00C84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53D8"/>
    <w:multiLevelType w:val="hybridMultilevel"/>
    <w:tmpl w:val="B47689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301C6"/>
    <w:multiLevelType w:val="hybridMultilevel"/>
    <w:tmpl w:val="66622D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D2B83"/>
    <w:multiLevelType w:val="hybridMultilevel"/>
    <w:tmpl w:val="19F07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53FA1"/>
    <w:multiLevelType w:val="hybridMultilevel"/>
    <w:tmpl w:val="19F07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91143">
    <w:abstractNumId w:val="4"/>
  </w:num>
  <w:num w:numId="2" w16cid:durableId="372314304">
    <w:abstractNumId w:val="1"/>
  </w:num>
  <w:num w:numId="3" w16cid:durableId="43339311">
    <w:abstractNumId w:val="3"/>
  </w:num>
  <w:num w:numId="4" w16cid:durableId="1832137696">
    <w:abstractNumId w:val="2"/>
  </w:num>
  <w:num w:numId="5" w16cid:durableId="123504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9F"/>
    <w:rsid w:val="00006671"/>
    <w:rsid w:val="000102BC"/>
    <w:rsid w:val="00012E7F"/>
    <w:rsid w:val="000305F3"/>
    <w:rsid w:val="000317DE"/>
    <w:rsid w:val="00034EB2"/>
    <w:rsid w:val="000372F3"/>
    <w:rsid w:val="000516FF"/>
    <w:rsid w:val="000616F1"/>
    <w:rsid w:val="0007548E"/>
    <w:rsid w:val="000757D5"/>
    <w:rsid w:val="00077418"/>
    <w:rsid w:val="00092B65"/>
    <w:rsid w:val="000A5845"/>
    <w:rsid w:val="000D1835"/>
    <w:rsid w:val="000E3324"/>
    <w:rsid w:val="000F44A6"/>
    <w:rsid w:val="001002BF"/>
    <w:rsid w:val="00110E4C"/>
    <w:rsid w:val="00117EF6"/>
    <w:rsid w:val="00151572"/>
    <w:rsid w:val="001578C3"/>
    <w:rsid w:val="00160AE6"/>
    <w:rsid w:val="00162A78"/>
    <w:rsid w:val="00185CDC"/>
    <w:rsid w:val="001948F4"/>
    <w:rsid w:val="001960AA"/>
    <w:rsid w:val="001A778C"/>
    <w:rsid w:val="001C1BC9"/>
    <w:rsid w:val="001C68F3"/>
    <w:rsid w:val="002048F0"/>
    <w:rsid w:val="00221569"/>
    <w:rsid w:val="0023545C"/>
    <w:rsid w:val="002401F1"/>
    <w:rsid w:val="002533DD"/>
    <w:rsid w:val="00273B95"/>
    <w:rsid w:val="00273F4D"/>
    <w:rsid w:val="00282BE0"/>
    <w:rsid w:val="002879E7"/>
    <w:rsid w:val="002903DA"/>
    <w:rsid w:val="0029309C"/>
    <w:rsid w:val="002B7727"/>
    <w:rsid w:val="002D2E6D"/>
    <w:rsid w:val="002D3070"/>
    <w:rsid w:val="002D7F65"/>
    <w:rsid w:val="002F655E"/>
    <w:rsid w:val="003132A0"/>
    <w:rsid w:val="00324D9B"/>
    <w:rsid w:val="00343513"/>
    <w:rsid w:val="0035129D"/>
    <w:rsid w:val="00377C58"/>
    <w:rsid w:val="00382268"/>
    <w:rsid w:val="00384EE9"/>
    <w:rsid w:val="00390FC7"/>
    <w:rsid w:val="00391DAA"/>
    <w:rsid w:val="003B540E"/>
    <w:rsid w:val="003D77D5"/>
    <w:rsid w:val="003E4304"/>
    <w:rsid w:val="00400216"/>
    <w:rsid w:val="00400417"/>
    <w:rsid w:val="00432F69"/>
    <w:rsid w:val="004340CA"/>
    <w:rsid w:val="00436336"/>
    <w:rsid w:val="004646EC"/>
    <w:rsid w:val="00492CDD"/>
    <w:rsid w:val="00493285"/>
    <w:rsid w:val="00494261"/>
    <w:rsid w:val="004B0134"/>
    <w:rsid w:val="004C522E"/>
    <w:rsid w:val="004C5AC6"/>
    <w:rsid w:val="004C6208"/>
    <w:rsid w:val="004C7D8B"/>
    <w:rsid w:val="004D621F"/>
    <w:rsid w:val="004E4504"/>
    <w:rsid w:val="004E77CB"/>
    <w:rsid w:val="004F419A"/>
    <w:rsid w:val="005333AB"/>
    <w:rsid w:val="00536014"/>
    <w:rsid w:val="00566D25"/>
    <w:rsid w:val="00570BCA"/>
    <w:rsid w:val="0058168D"/>
    <w:rsid w:val="005819C1"/>
    <w:rsid w:val="00582E99"/>
    <w:rsid w:val="00583045"/>
    <w:rsid w:val="005919FF"/>
    <w:rsid w:val="00594368"/>
    <w:rsid w:val="00595D24"/>
    <w:rsid w:val="00597AB2"/>
    <w:rsid w:val="005A0647"/>
    <w:rsid w:val="005A2CB2"/>
    <w:rsid w:val="005C6BCC"/>
    <w:rsid w:val="005C774F"/>
    <w:rsid w:val="005E2CF1"/>
    <w:rsid w:val="005E5FA2"/>
    <w:rsid w:val="005F3B9A"/>
    <w:rsid w:val="00602E8E"/>
    <w:rsid w:val="00617221"/>
    <w:rsid w:val="006203A6"/>
    <w:rsid w:val="006204EB"/>
    <w:rsid w:val="006344CB"/>
    <w:rsid w:val="00635BBA"/>
    <w:rsid w:val="00640BB9"/>
    <w:rsid w:val="00654B35"/>
    <w:rsid w:val="00663DD8"/>
    <w:rsid w:val="00675129"/>
    <w:rsid w:val="006818C3"/>
    <w:rsid w:val="006863EC"/>
    <w:rsid w:val="00686799"/>
    <w:rsid w:val="00697783"/>
    <w:rsid w:val="006A51D0"/>
    <w:rsid w:val="006B2C5E"/>
    <w:rsid w:val="006B47AA"/>
    <w:rsid w:val="006C6C33"/>
    <w:rsid w:val="006F636C"/>
    <w:rsid w:val="007009E5"/>
    <w:rsid w:val="00701FCC"/>
    <w:rsid w:val="007070C9"/>
    <w:rsid w:val="00721516"/>
    <w:rsid w:val="00730F49"/>
    <w:rsid w:val="00736A8F"/>
    <w:rsid w:val="00740717"/>
    <w:rsid w:val="0074549A"/>
    <w:rsid w:val="007552C3"/>
    <w:rsid w:val="00772826"/>
    <w:rsid w:val="007740FB"/>
    <w:rsid w:val="0079283C"/>
    <w:rsid w:val="007A1EFE"/>
    <w:rsid w:val="007A71C8"/>
    <w:rsid w:val="007A7E82"/>
    <w:rsid w:val="007E2A83"/>
    <w:rsid w:val="007E3DF5"/>
    <w:rsid w:val="007F54D0"/>
    <w:rsid w:val="0080263E"/>
    <w:rsid w:val="00804AAD"/>
    <w:rsid w:val="00807AFE"/>
    <w:rsid w:val="00810CFF"/>
    <w:rsid w:val="008132F3"/>
    <w:rsid w:val="008134C1"/>
    <w:rsid w:val="00850C00"/>
    <w:rsid w:val="00851F80"/>
    <w:rsid w:val="00867E56"/>
    <w:rsid w:val="008765C0"/>
    <w:rsid w:val="008861B3"/>
    <w:rsid w:val="00892C66"/>
    <w:rsid w:val="008D4B87"/>
    <w:rsid w:val="008E1524"/>
    <w:rsid w:val="0091713C"/>
    <w:rsid w:val="009171D6"/>
    <w:rsid w:val="00923EBD"/>
    <w:rsid w:val="009257CE"/>
    <w:rsid w:val="009401A5"/>
    <w:rsid w:val="0095257B"/>
    <w:rsid w:val="00966A2C"/>
    <w:rsid w:val="00973AA3"/>
    <w:rsid w:val="0098415E"/>
    <w:rsid w:val="0099237E"/>
    <w:rsid w:val="00994829"/>
    <w:rsid w:val="009B27B3"/>
    <w:rsid w:val="009D01EA"/>
    <w:rsid w:val="009D74D9"/>
    <w:rsid w:val="009E4311"/>
    <w:rsid w:val="00A06377"/>
    <w:rsid w:val="00A13598"/>
    <w:rsid w:val="00A27041"/>
    <w:rsid w:val="00A32B14"/>
    <w:rsid w:val="00A46C2A"/>
    <w:rsid w:val="00A524C0"/>
    <w:rsid w:val="00A53793"/>
    <w:rsid w:val="00A66E09"/>
    <w:rsid w:val="00A74263"/>
    <w:rsid w:val="00A74A1E"/>
    <w:rsid w:val="00A90668"/>
    <w:rsid w:val="00A97C13"/>
    <w:rsid w:val="00AB1069"/>
    <w:rsid w:val="00AC1EB7"/>
    <w:rsid w:val="00AC7F8C"/>
    <w:rsid w:val="00AF2F12"/>
    <w:rsid w:val="00AF5FF0"/>
    <w:rsid w:val="00B11F92"/>
    <w:rsid w:val="00B40A0F"/>
    <w:rsid w:val="00B431D7"/>
    <w:rsid w:val="00B45C25"/>
    <w:rsid w:val="00B51283"/>
    <w:rsid w:val="00B62120"/>
    <w:rsid w:val="00B72361"/>
    <w:rsid w:val="00B7652E"/>
    <w:rsid w:val="00B81AC9"/>
    <w:rsid w:val="00B83EF2"/>
    <w:rsid w:val="00B9312B"/>
    <w:rsid w:val="00B93E9D"/>
    <w:rsid w:val="00B97B1B"/>
    <w:rsid w:val="00BA450B"/>
    <w:rsid w:val="00BC2F39"/>
    <w:rsid w:val="00C0326A"/>
    <w:rsid w:val="00C12FF0"/>
    <w:rsid w:val="00C15D7C"/>
    <w:rsid w:val="00C239B2"/>
    <w:rsid w:val="00C326FE"/>
    <w:rsid w:val="00C353DF"/>
    <w:rsid w:val="00C36132"/>
    <w:rsid w:val="00C3624F"/>
    <w:rsid w:val="00C4644D"/>
    <w:rsid w:val="00C63CF7"/>
    <w:rsid w:val="00C6593A"/>
    <w:rsid w:val="00C83B26"/>
    <w:rsid w:val="00C93F3F"/>
    <w:rsid w:val="00CA6E11"/>
    <w:rsid w:val="00CB6AA9"/>
    <w:rsid w:val="00CB7FAD"/>
    <w:rsid w:val="00CC1BC1"/>
    <w:rsid w:val="00CC6C66"/>
    <w:rsid w:val="00CD7D2F"/>
    <w:rsid w:val="00CE03B1"/>
    <w:rsid w:val="00D076BD"/>
    <w:rsid w:val="00D07B67"/>
    <w:rsid w:val="00D12CA3"/>
    <w:rsid w:val="00D14CF5"/>
    <w:rsid w:val="00D31192"/>
    <w:rsid w:val="00D504A2"/>
    <w:rsid w:val="00D71B75"/>
    <w:rsid w:val="00DC3148"/>
    <w:rsid w:val="00DD42E8"/>
    <w:rsid w:val="00DE0322"/>
    <w:rsid w:val="00DF471A"/>
    <w:rsid w:val="00DF609F"/>
    <w:rsid w:val="00E04AE7"/>
    <w:rsid w:val="00E07237"/>
    <w:rsid w:val="00E12890"/>
    <w:rsid w:val="00E20CC1"/>
    <w:rsid w:val="00E24142"/>
    <w:rsid w:val="00E276E6"/>
    <w:rsid w:val="00E340ED"/>
    <w:rsid w:val="00E36C24"/>
    <w:rsid w:val="00E44A84"/>
    <w:rsid w:val="00E50B38"/>
    <w:rsid w:val="00E51F7F"/>
    <w:rsid w:val="00E71D8E"/>
    <w:rsid w:val="00E72E9C"/>
    <w:rsid w:val="00E75DFC"/>
    <w:rsid w:val="00E83D3C"/>
    <w:rsid w:val="00E942A7"/>
    <w:rsid w:val="00E94F43"/>
    <w:rsid w:val="00EA7FF1"/>
    <w:rsid w:val="00EC66BF"/>
    <w:rsid w:val="00EF6625"/>
    <w:rsid w:val="00F001BA"/>
    <w:rsid w:val="00F2017E"/>
    <w:rsid w:val="00F338F7"/>
    <w:rsid w:val="00F45B19"/>
    <w:rsid w:val="00F47225"/>
    <w:rsid w:val="00F47957"/>
    <w:rsid w:val="00F51EFD"/>
    <w:rsid w:val="00F711D8"/>
    <w:rsid w:val="00F76833"/>
    <w:rsid w:val="00F8091F"/>
    <w:rsid w:val="00FB3494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8953F"/>
  <w15:chartTrackingRefBased/>
  <w15:docId w15:val="{4AD1B0FD-BDA1-4AA6-BA53-3012B5FC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17"/>
    <w:pPr>
      <w:jc w:val="both"/>
    </w:pPr>
    <w:rPr>
      <w:rFonts w:ascii="Arial" w:hAnsi="Arial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DA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2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9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0C00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lang w:val="nl-NL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1DAA"/>
    <w:rPr>
      <w:rFonts w:ascii="Oswald" w:eastAsiaTheme="majorEastAsia" w:hAnsi="Oswald" w:cstheme="majorBidi"/>
      <w:b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E24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DAA"/>
  </w:style>
  <w:style w:type="paragraph" w:styleId="Footer">
    <w:name w:val="footer"/>
    <w:basedOn w:val="Normal"/>
    <w:link w:val="FooterChar"/>
    <w:uiPriority w:val="99"/>
    <w:unhideWhenUsed/>
    <w:rsid w:val="00391D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DAA"/>
  </w:style>
  <w:style w:type="character" w:customStyle="1" w:styleId="Heading2Char">
    <w:name w:val="Heading 2 Char"/>
    <w:basedOn w:val="DefaultParagraphFont"/>
    <w:link w:val="Heading2"/>
    <w:uiPriority w:val="9"/>
    <w:rsid w:val="00391DAA"/>
    <w:rPr>
      <w:rFonts w:ascii="Oswald" w:eastAsiaTheme="majorEastAsia" w:hAnsi="Oswald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15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524"/>
    <w:rPr>
      <w:rFonts w:ascii="Oswald" w:eastAsiaTheme="majorEastAsia" w:hAnsi="Oswald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E1524"/>
    <w:rPr>
      <w:rFonts w:ascii="Oswald" w:eastAsiaTheme="majorEastAsia" w:hAnsi="Oswald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5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1524"/>
    <w:rPr>
      <w:rFonts w:ascii="Oswald" w:eastAsiaTheme="minorEastAsia" w:hAnsi="Oswald"/>
      <w:color w:val="5A5A5A" w:themeColor="text1" w:themeTint="A5"/>
      <w:spacing w:val="15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E1524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15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152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1524"/>
    <w:pPr>
      <w:spacing w:after="100"/>
    </w:pPr>
  </w:style>
  <w:style w:type="table" w:styleId="GridTable4-Accent1">
    <w:name w:val="Grid Table 4 Accent 1"/>
    <w:basedOn w:val="TableNormal"/>
    <w:uiPriority w:val="49"/>
    <w:rsid w:val="006F63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919F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5919FF"/>
    <w:pPr>
      <w:spacing w:after="100"/>
      <w:ind w:left="480"/>
    </w:pPr>
  </w:style>
  <w:style w:type="table" w:styleId="GridTable4-Accent5">
    <w:name w:val="Grid Table 4 Accent 5"/>
    <w:basedOn w:val="TableNormal"/>
    <w:uiPriority w:val="49"/>
    <w:rsid w:val="00377C5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F7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44A8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Stroetenga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8B33-2CC5-4262-A384-5554C271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StroetengaTemplate</Template>
  <TotalTime>799</TotalTime>
  <Pages>32</Pages>
  <Words>3290</Words>
  <Characters>18758</Characters>
  <Application>Microsoft Office Word</Application>
  <DocSecurity>0</DocSecurity>
  <Lines>156</Lines>
  <Paragraphs>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Tobias Roessingh (1042623)</cp:lastModifiedBy>
  <cp:revision>191</cp:revision>
  <cp:lastPrinted>2022-03-11T21:43:00Z</cp:lastPrinted>
  <dcterms:created xsi:type="dcterms:W3CDTF">2022-03-10T08:10:00Z</dcterms:created>
  <dcterms:modified xsi:type="dcterms:W3CDTF">2023-04-09T18:40:00Z</dcterms:modified>
</cp:coreProperties>
</file>